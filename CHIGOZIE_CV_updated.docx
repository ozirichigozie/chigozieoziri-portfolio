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8C6168" w:rsidRPr="008C6168" w14:paraId="05F48A86" w14:textId="77777777" w:rsidTr="00171138">
        <w:trPr>
          <w:trHeight w:hRule="exact" w:val="144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4527032" w14:textId="77777777" w:rsidR="00692703" w:rsidRPr="008C6168" w:rsidRDefault="00BC772C" w:rsidP="00BC772C">
            <w:pPr>
              <w:pStyle w:val="Title"/>
              <w:numPr>
                <w:ilvl w:val="0"/>
                <w:numId w:val="14"/>
              </w:numPr>
              <w:rPr>
                <w:color w:val="auto"/>
              </w:rPr>
            </w:pPr>
            <w:r w:rsidRPr="008E39BD">
              <w:rPr>
                <w:color w:val="auto"/>
              </w:rPr>
              <w:t>CHIGOZIE</w:t>
            </w:r>
            <w:r w:rsidR="00692703" w:rsidRPr="008C6168">
              <w:rPr>
                <w:color w:val="auto"/>
              </w:rPr>
              <w:t xml:space="preserve"> </w:t>
            </w:r>
            <w:r w:rsidRPr="008C6168">
              <w:rPr>
                <w:rStyle w:val="IntenseEmphasis"/>
                <w:color w:val="auto"/>
              </w:rPr>
              <w:t>OZIRI</w:t>
            </w:r>
          </w:p>
          <w:p w14:paraId="706B9503" w14:textId="77777777" w:rsidR="00EB614E" w:rsidRPr="00EB614E" w:rsidRDefault="00EB614E" w:rsidP="00EB614E">
            <w:pPr>
              <w:pStyle w:val="ContactInfo"/>
              <w:rPr>
                <w:color w:val="auto"/>
              </w:rPr>
            </w:pPr>
            <w:r w:rsidRPr="00EB614E">
              <w:rPr>
                <w:color w:val="auto"/>
              </w:rPr>
              <w:t>CLOUD ENGINEER | SYSTEMS ADMINISTRATOR | FRONTEND | BACKEND | DEVOPS | DATA ANALYST</w:t>
            </w:r>
          </w:p>
          <w:p w14:paraId="6A407F9C" w14:textId="77777777" w:rsidR="00EB614E" w:rsidRPr="00171138" w:rsidRDefault="00EB614E" w:rsidP="00EB614E">
            <w:pPr>
              <w:pStyle w:val="ContactInfo"/>
              <w:rPr>
                <w:color w:val="auto"/>
                <w:sz w:val="2"/>
                <w:szCs w:val="2"/>
              </w:rPr>
            </w:pPr>
          </w:p>
          <w:p w14:paraId="07BA023D" w14:textId="476C76B0" w:rsidR="00692703" w:rsidRPr="008C6168" w:rsidRDefault="00EB614E" w:rsidP="00EB614E">
            <w:pPr>
              <w:pStyle w:val="ContactInfoEmphasis"/>
              <w:contextualSpacing w:val="0"/>
              <w:rPr>
                <w:color w:val="auto"/>
              </w:rPr>
            </w:pPr>
            <w:r w:rsidRPr="00171138">
              <w:rPr>
                <w:color w:val="auto"/>
                <w:sz w:val="20"/>
                <w:szCs w:val="20"/>
              </w:rPr>
              <w:t>LAGOS, NG · (+234)903-585-9341 · OZIRICHIGOZIE@GMAIL.COM</w:t>
            </w:r>
          </w:p>
        </w:tc>
      </w:tr>
      <w:tr w:rsidR="008C6168" w:rsidRPr="00221595" w14:paraId="7DDBF13D" w14:textId="77777777" w:rsidTr="00692703">
        <w:tc>
          <w:tcPr>
            <w:tcW w:w="9360" w:type="dxa"/>
            <w:tcMar>
              <w:top w:w="432" w:type="dxa"/>
            </w:tcMar>
          </w:tcPr>
          <w:p w14:paraId="1172D82D" w14:textId="3723A3B1" w:rsidR="007608CF" w:rsidRPr="00221595" w:rsidRDefault="00EB614E" w:rsidP="007608CF">
            <w:pPr>
              <w:contextualSpacing w:val="0"/>
              <w:rPr>
                <w:color w:val="auto"/>
                <w:sz w:val="24"/>
                <w:szCs w:val="24"/>
              </w:rPr>
            </w:pPr>
            <w:r w:rsidRPr="00EB614E">
              <w:rPr>
                <w:color w:val="auto"/>
                <w:sz w:val="24"/>
                <w:szCs w:val="24"/>
              </w:rPr>
              <w:t xml:space="preserve">A keenly focused and goal-oriented individual with measurable contributions to leadership and strategic planning, hoping to work in an environment where I.T tools are extensively employed in proffering solutions to </w:t>
            </w:r>
            <w:r w:rsidRPr="00EB614E">
              <w:rPr>
                <w:color w:val="auto"/>
                <w:sz w:val="24"/>
                <w:szCs w:val="24"/>
              </w:rPr>
              <w:t>organizational</w:t>
            </w:r>
            <w:r w:rsidRPr="00EB614E">
              <w:rPr>
                <w:color w:val="auto"/>
                <w:sz w:val="24"/>
                <w:szCs w:val="24"/>
              </w:rPr>
              <w:t xml:space="preserve"> problems, meeting set goals, building products, offering services, creating innovations and inventions, etc.</w:t>
            </w:r>
          </w:p>
        </w:tc>
      </w:tr>
      <w:tr w:rsidR="008C6168" w:rsidRPr="00221595" w14:paraId="3ECA48D9" w14:textId="77777777" w:rsidTr="00692703">
        <w:tc>
          <w:tcPr>
            <w:tcW w:w="9360" w:type="dxa"/>
            <w:tcMar>
              <w:top w:w="432" w:type="dxa"/>
            </w:tcMar>
          </w:tcPr>
          <w:p w14:paraId="79C2A885" w14:textId="77777777" w:rsidR="007608CF" w:rsidRPr="00221595" w:rsidRDefault="007608CF" w:rsidP="007608CF">
            <w:pPr>
              <w:pStyle w:val="Heading1"/>
              <w:outlineLvl w:val="0"/>
              <w:rPr>
                <w:color w:val="auto"/>
                <w:sz w:val="24"/>
                <w:szCs w:val="24"/>
              </w:rPr>
            </w:pPr>
            <w:r w:rsidRPr="00221595">
              <w:rPr>
                <w:color w:val="auto"/>
                <w:sz w:val="24"/>
                <w:szCs w:val="24"/>
              </w:rPr>
              <w:t>bio-data</w:t>
            </w:r>
          </w:p>
          <w:p w14:paraId="3BC7DDCB" w14:textId="77777777" w:rsidR="007608CF" w:rsidRPr="00221595" w:rsidRDefault="007608CF" w:rsidP="007608CF">
            <w:pPr>
              <w:spacing w:line="276" w:lineRule="auto"/>
              <w:rPr>
                <w:color w:val="auto"/>
                <w:sz w:val="24"/>
                <w:szCs w:val="24"/>
              </w:rPr>
            </w:pPr>
            <w:r w:rsidRPr="00221595">
              <w:rPr>
                <w:color w:val="auto"/>
                <w:sz w:val="24"/>
                <w:szCs w:val="24"/>
              </w:rPr>
              <w:t>Marital Status:    Single</w:t>
            </w:r>
          </w:p>
          <w:p w14:paraId="464EAC40" w14:textId="77BB2CA5" w:rsidR="007608CF" w:rsidRPr="00221595" w:rsidRDefault="007608CF" w:rsidP="00F54DDB">
            <w:pPr>
              <w:spacing w:line="276" w:lineRule="auto"/>
              <w:rPr>
                <w:color w:val="auto"/>
                <w:sz w:val="24"/>
                <w:szCs w:val="24"/>
              </w:rPr>
            </w:pPr>
            <w:r w:rsidRPr="00221595">
              <w:rPr>
                <w:color w:val="auto"/>
                <w:sz w:val="24"/>
                <w:szCs w:val="24"/>
              </w:rPr>
              <w:t>Sex:                       Male</w:t>
            </w:r>
          </w:p>
          <w:p w14:paraId="5332FB2D" w14:textId="2064E936" w:rsidR="007608CF" w:rsidRPr="00221595" w:rsidRDefault="007608CF" w:rsidP="007608CF">
            <w:pPr>
              <w:spacing w:line="276" w:lineRule="auto"/>
              <w:rPr>
                <w:color w:val="auto"/>
                <w:sz w:val="24"/>
                <w:szCs w:val="24"/>
              </w:rPr>
            </w:pPr>
            <w:r w:rsidRPr="00221595">
              <w:rPr>
                <w:color w:val="auto"/>
                <w:sz w:val="24"/>
                <w:szCs w:val="24"/>
              </w:rPr>
              <w:t>Place of Birth:     Lagos</w:t>
            </w:r>
            <w:r w:rsidR="000E48B6">
              <w:rPr>
                <w:color w:val="auto"/>
                <w:sz w:val="24"/>
                <w:szCs w:val="24"/>
              </w:rPr>
              <w:t>, Nigeria</w:t>
            </w:r>
          </w:p>
          <w:p w14:paraId="65DAC4B6" w14:textId="77777777" w:rsidR="007608CF" w:rsidRPr="00221595" w:rsidRDefault="007608CF" w:rsidP="007608CF">
            <w:pPr>
              <w:spacing w:line="276" w:lineRule="auto"/>
              <w:rPr>
                <w:color w:val="auto"/>
                <w:sz w:val="24"/>
                <w:szCs w:val="24"/>
              </w:rPr>
            </w:pPr>
            <w:r w:rsidRPr="00221595">
              <w:rPr>
                <w:color w:val="auto"/>
                <w:sz w:val="24"/>
                <w:szCs w:val="24"/>
              </w:rPr>
              <w:t>Nationality:         Nigerian</w:t>
            </w:r>
          </w:p>
          <w:p w14:paraId="14B97261" w14:textId="77777777" w:rsidR="007608CF" w:rsidRPr="00221595" w:rsidRDefault="007608CF" w:rsidP="007608CF">
            <w:pPr>
              <w:spacing w:line="276" w:lineRule="auto"/>
              <w:rPr>
                <w:color w:val="auto"/>
                <w:sz w:val="24"/>
                <w:szCs w:val="24"/>
              </w:rPr>
            </w:pPr>
            <w:r w:rsidRPr="00221595">
              <w:rPr>
                <w:color w:val="auto"/>
                <w:sz w:val="24"/>
                <w:szCs w:val="24"/>
              </w:rPr>
              <w:t>Hobbies:              Traveling, Reading, Cooking</w:t>
            </w:r>
          </w:p>
          <w:p w14:paraId="2965BB2C" w14:textId="77777777" w:rsidR="007608CF" w:rsidRPr="00221595" w:rsidRDefault="007608CF" w:rsidP="007608CF">
            <w:pPr>
              <w:rPr>
                <w:color w:val="auto"/>
                <w:sz w:val="24"/>
                <w:szCs w:val="24"/>
              </w:rPr>
            </w:pPr>
            <w:r w:rsidRPr="00221595">
              <w:rPr>
                <w:color w:val="auto"/>
                <w:sz w:val="24"/>
                <w:szCs w:val="24"/>
              </w:rPr>
              <w:t>Sports:                 Football</w:t>
            </w:r>
          </w:p>
        </w:tc>
      </w:tr>
    </w:tbl>
    <w:p w14:paraId="715979B5" w14:textId="4919CAC9" w:rsidR="00DA59AA" w:rsidRPr="00221595" w:rsidRDefault="00351DD9" w:rsidP="0097790C"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education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C6168" w:rsidRPr="00221595" w14:paraId="2F24B52F" w14:textId="77777777" w:rsidTr="007608CF">
        <w:tc>
          <w:tcPr>
            <w:tcW w:w="9290" w:type="dxa"/>
          </w:tcPr>
          <w:p w14:paraId="5E17DFEB" w14:textId="2AD55BFE" w:rsidR="009A3C45" w:rsidRPr="00EC79C9" w:rsidRDefault="009A3C45" w:rsidP="009A3C45">
            <w:pPr>
              <w:pStyle w:val="Heading3"/>
              <w:contextualSpacing w:val="0"/>
              <w:outlineLvl w:val="2"/>
              <w:rPr>
                <w:b w:val="0"/>
                <w:color w:val="auto"/>
                <w:sz w:val="24"/>
              </w:rPr>
            </w:pPr>
            <w:r>
              <w:rPr>
                <w:b w:val="0"/>
                <w:color w:val="auto"/>
                <w:sz w:val="24"/>
              </w:rPr>
              <w:t>APRIL</w:t>
            </w:r>
            <w:r w:rsidRPr="00EC79C9">
              <w:rPr>
                <w:b w:val="0"/>
                <w:color w:val="auto"/>
                <w:sz w:val="24"/>
              </w:rPr>
              <w:t xml:space="preserve"> 20</w:t>
            </w:r>
            <w:r>
              <w:rPr>
                <w:b w:val="0"/>
                <w:color w:val="auto"/>
                <w:sz w:val="24"/>
              </w:rPr>
              <w:t>22</w:t>
            </w:r>
            <w:r w:rsidRPr="00EC79C9">
              <w:rPr>
                <w:b w:val="0"/>
                <w:color w:val="auto"/>
                <w:sz w:val="24"/>
              </w:rPr>
              <w:t xml:space="preserve"> </w:t>
            </w:r>
            <w:r>
              <w:rPr>
                <w:b w:val="0"/>
                <w:color w:val="auto"/>
                <w:sz w:val="24"/>
              </w:rPr>
              <w:t>–</w:t>
            </w:r>
            <w:r w:rsidRPr="00EC79C9">
              <w:rPr>
                <w:b w:val="0"/>
                <w:color w:val="auto"/>
                <w:sz w:val="24"/>
              </w:rPr>
              <w:t xml:space="preserve"> </w:t>
            </w:r>
            <w:r>
              <w:rPr>
                <w:b w:val="0"/>
                <w:color w:val="auto"/>
                <w:sz w:val="24"/>
              </w:rPr>
              <w:t>till date</w:t>
            </w:r>
          </w:p>
          <w:p w14:paraId="54F6284A" w14:textId="6799E6F4" w:rsidR="009A3C45" w:rsidRPr="00EC79C9" w:rsidRDefault="009A3C45" w:rsidP="009A3C45">
            <w:pPr>
              <w:pStyle w:val="Heading2"/>
              <w:contextualSpacing w:val="0"/>
              <w:outlineLvl w:val="1"/>
              <w:rPr>
                <w:b w:val="0"/>
                <w:color w:val="auto"/>
                <w:sz w:val="24"/>
                <w:szCs w:val="24"/>
              </w:rPr>
            </w:pPr>
            <w:r>
              <w:rPr>
                <w:rStyle w:val="SubtleReference"/>
                <w:b/>
                <w:color w:val="auto"/>
                <w:sz w:val="24"/>
                <w:szCs w:val="24"/>
              </w:rPr>
              <w:t>ALTSCHOOL AFRICA</w:t>
            </w:r>
            <w:r w:rsidR="002C1E70">
              <w:rPr>
                <w:rStyle w:val="SubtleReference"/>
                <w:b/>
                <w:color w:val="auto"/>
                <w:sz w:val="24"/>
                <w:szCs w:val="24"/>
              </w:rPr>
              <w:t xml:space="preserve"> – SCHOOL OF ENGINEERING</w:t>
            </w:r>
          </w:p>
          <w:p w14:paraId="632BC6FF" w14:textId="38A9597F" w:rsidR="009A3C45" w:rsidRDefault="009A3C45" w:rsidP="009A3C45">
            <w:pPr>
              <w:pStyle w:val="Heading3"/>
              <w:contextualSpacing w:val="0"/>
              <w:outlineLvl w:val="2"/>
              <w:rPr>
                <w:b w:val="0"/>
                <w:color w:val="auto"/>
                <w:sz w:val="24"/>
              </w:rPr>
            </w:pPr>
            <w:r>
              <w:rPr>
                <w:b w:val="0"/>
                <w:color w:val="auto"/>
                <w:sz w:val="24"/>
              </w:rPr>
              <w:t>ONE YEAR INTENSIVE CLOUD ENGINEERING COURSE</w:t>
            </w:r>
            <w:r w:rsidRPr="00EC79C9">
              <w:rPr>
                <w:b w:val="0"/>
                <w:color w:val="auto"/>
                <w:sz w:val="24"/>
              </w:rPr>
              <w:t xml:space="preserve"> </w:t>
            </w:r>
            <w:r>
              <w:rPr>
                <w:b w:val="0"/>
                <w:color w:val="auto"/>
                <w:sz w:val="24"/>
              </w:rPr>
              <w:t>(ONGOING)</w:t>
            </w:r>
          </w:p>
          <w:p w14:paraId="7D38D637" w14:textId="77777777" w:rsidR="009A3C45" w:rsidRDefault="009A3C45" w:rsidP="009A3C45">
            <w:pPr>
              <w:pStyle w:val="Heading3"/>
              <w:contextualSpacing w:val="0"/>
              <w:outlineLvl w:val="2"/>
              <w:rPr>
                <w:b w:val="0"/>
                <w:color w:val="auto"/>
                <w:sz w:val="24"/>
              </w:rPr>
            </w:pPr>
          </w:p>
          <w:p w14:paraId="05DEF724" w14:textId="217E16AE" w:rsidR="001D0BF1" w:rsidRPr="00EC79C9" w:rsidRDefault="00DF4EEA" w:rsidP="009A3C45">
            <w:pPr>
              <w:pStyle w:val="Heading3"/>
              <w:contextualSpacing w:val="0"/>
              <w:outlineLvl w:val="2"/>
              <w:rPr>
                <w:b w:val="0"/>
                <w:color w:val="auto"/>
                <w:sz w:val="24"/>
              </w:rPr>
            </w:pPr>
            <w:r w:rsidRPr="00EC79C9">
              <w:rPr>
                <w:b w:val="0"/>
                <w:color w:val="auto"/>
                <w:sz w:val="24"/>
              </w:rPr>
              <w:t xml:space="preserve">DECEMBER 2016 - </w:t>
            </w:r>
            <w:r w:rsidR="005D0792" w:rsidRPr="00EC79C9">
              <w:rPr>
                <w:b w:val="0"/>
                <w:color w:val="auto"/>
                <w:sz w:val="24"/>
              </w:rPr>
              <w:t>MARCH</w:t>
            </w:r>
            <w:r w:rsidR="00B050FC" w:rsidRPr="00EC79C9">
              <w:rPr>
                <w:b w:val="0"/>
                <w:color w:val="auto"/>
                <w:sz w:val="24"/>
              </w:rPr>
              <w:t xml:space="preserve"> </w:t>
            </w:r>
            <w:r w:rsidR="005D0792" w:rsidRPr="00EC79C9">
              <w:rPr>
                <w:b w:val="0"/>
                <w:color w:val="auto"/>
                <w:sz w:val="24"/>
              </w:rPr>
              <w:t>2019</w:t>
            </w:r>
          </w:p>
          <w:p w14:paraId="417537B3" w14:textId="77777777" w:rsidR="00EC79C9" w:rsidRPr="00EC79C9" w:rsidRDefault="00EC79C9" w:rsidP="00EC79C9">
            <w:pPr>
              <w:pStyle w:val="Heading2"/>
              <w:contextualSpacing w:val="0"/>
              <w:outlineLvl w:val="1"/>
              <w:rPr>
                <w:b w:val="0"/>
                <w:color w:val="auto"/>
                <w:sz w:val="24"/>
                <w:szCs w:val="24"/>
              </w:rPr>
            </w:pPr>
            <w:r w:rsidRPr="00EC79C9">
              <w:rPr>
                <w:rStyle w:val="SubtleReference"/>
                <w:b/>
                <w:color w:val="auto"/>
                <w:sz w:val="24"/>
                <w:szCs w:val="24"/>
              </w:rPr>
              <w:t>FEDERAL POLYTECHNIC NEKEDE, OWERRI</w:t>
            </w:r>
          </w:p>
          <w:p w14:paraId="23592D1F" w14:textId="3C60FD26" w:rsidR="007538DC" w:rsidRPr="00EC79C9" w:rsidRDefault="00BC772C" w:rsidP="00EC79C9">
            <w:pPr>
              <w:pStyle w:val="Heading2"/>
              <w:contextualSpacing w:val="0"/>
              <w:outlineLvl w:val="1"/>
              <w:rPr>
                <w:b w:val="0"/>
                <w:color w:val="auto"/>
                <w:sz w:val="24"/>
                <w:szCs w:val="24"/>
              </w:rPr>
            </w:pPr>
            <w:r w:rsidRPr="00EC79C9">
              <w:rPr>
                <w:b w:val="0"/>
                <w:color w:val="auto"/>
                <w:sz w:val="24"/>
                <w:szCs w:val="24"/>
              </w:rPr>
              <w:t>HIGHER NATIONAL DIPLOMA</w:t>
            </w:r>
            <w:r w:rsidR="00EC79C9" w:rsidRPr="00EC79C9">
              <w:rPr>
                <w:b w:val="0"/>
                <w:color w:val="auto"/>
                <w:sz w:val="24"/>
                <w:szCs w:val="24"/>
              </w:rPr>
              <w:t>;</w:t>
            </w:r>
            <w:r w:rsidR="001D0BF1" w:rsidRPr="00EC79C9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EC79C9" w:rsidRPr="00EC79C9">
              <w:rPr>
                <w:b w:val="0"/>
                <w:color w:val="auto"/>
                <w:sz w:val="24"/>
                <w:szCs w:val="24"/>
              </w:rPr>
              <w:t>SCIENCE TECHNOLOGY</w:t>
            </w:r>
          </w:p>
        </w:tc>
      </w:tr>
      <w:tr w:rsidR="008C6168" w:rsidRPr="00221595" w14:paraId="73EF13D4" w14:textId="77777777" w:rsidTr="007608CF">
        <w:tc>
          <w:tcPr>
            <w:tcW w:w="9290" w:type="dxa"/>
            <w:tcMar>
              <w:top w:w="216" w:type="dxa"/>
            </w:tcMar>
          </w:tcPr>
          <w:p w14:paraId="2E47AB62" w14:textId="5C834CB8" w:rsidR="00F61DF9" w:rsidRPr="00EC79C9" w:rsidRDefault="00EC79C9" w:rsidP="00F61DF9">
            <w:pPr>
              <w:pStyle w:val="Heading3"/>
              <w:contextualSpacing w:val="0"/>
              <w:outlineLvl w:val="2"/>
              <w:rPr>
                <w:b w:val="0"/>
                <w:color w:val="auto"/>
                <w:sz w:val="24"/>
              </w:rPr>
            </w:pPr>
            <w:r w:rsidRPr="00EC79C9">
              <w:rPr>
                <w:b w:val="0"/>
                <w:color w:val="auto"/>
                <w:sz w:val="24"/>
              </w:rPr>
              <w:t xml:space="preserve">JULY </w:t>
            </w:r>
            <w:r w:rsidR="00DF4EEA" w:rsidRPr="00EC79C9">
              <w:rPr>
                <w:b w:val="0"/>
                <w:color w:val="auto"/>
                <w:sz w:val="24"/>
              </w:rPr>
              <w:t xml:space="preserve">2013 - </w:t>
            </w:r>
            <w:r w:rsidR="005D0792" w:rsidRPr="00EC79C9">
              <w:rPr>
                <w:b w:val="0"/>
                <w:color w:val="auto"/>
                <w:sz w:val="24"/>
              </w:rPr>
              <w:t>AUGUST</w:t>
            </w:r>
            <w:r w:rsidR="00F61DF9" w:rsidRPr="00EC79C9">
              <w:rPr>
                <w:b w:val="0"/>
                <w:color w:val="auto"/>
                <w:sz w:val="24"/>
              </w:rPr>
              <w:t xml:space="preserve"> </w:t>
            </w:r>
            <w:r w:rsidR="005D0792" w:rsidRPr="00EC79C9">
              <w:rPr>
                <w:b w:val="0"/>
                <w:color w:val="auto"/>
                <w:sz w:val="24"/>
              </w:rPr>
              <w:t>2016</w:t>
            </w:r>
          </w:p>
          <w:p w14:paraId="39187CC7" w14:textId="3C4431FD" w:rsidR="00EC79C9" w:rsidRPr="00EC79C9" w:rsidRDefault="00EC79C9" w:rsidP="00EC79C9">
            <w:pPr>
              <w:pStyle w:val="Heading2"/>
              <w:contextualSpacing w:val="0"/>
              <w:outlineLvl w:val="1"/>
              <w:rPr>
                <w:b w:val="0"/>
                <w:color w:val="auto"/>
                <w:sz w:val="24"/>
                <w:szCs w:val="24"/>
              </w:rPr>
            </w:pPr>
            <w:r w:rsidRPr="00EC79C9">
              <w:rPr>
                <w:rStyle w:val="SubtleReference"/>
                <w:b/>
                <w:color w:val="auto"/>
                <w:sz w:val="24"/>
                <w:szCs w:val="24"/>
              </w:rPr>
              <w:t>FEDERAL POLYTECHNIC NEKEDE, OWERRI</w:t>
            </w:r>
          </w:p>
          <w:p w14:paraId="5F3DC59E" w14:textId="52E86932" w:rsidR="005D0792" w:rsidRPr="00EC79C9" w:rsidRDefault="005D0792" w:rsidP="00EC79C9">
            <w:pPr>
              <w:pStyle w:val="Heading2"/>
              <w:contextualSpacing w:val="0"/>
              <w:outlineLvl w:val="1"/>
              <w:rPr>
                <w:b w:val="0"/>
                <w:color w:val="auto"/>
                <w:sz w:val="24"/>
                <w:szCs w:val="24"/>
              </w:rPr>
            </w:pPr>
            <w:r w:rsidRPr="00EC79C9">
              <w:rPr>
                <w:b w:val="0"/>
                <w:color w:val="auto"/>
                <w:sz w:val="24"/>
                <w:szCs w:val="24"/>
              </w:rPr>
              <w:t>NATIONAL DIPLOMA</w:t>
            </w:r>
            <w:r w:rsidR="00EC79C9" w:rsidRPr="00EC79C9">
              <w:rPr>
                <w:b w:val="0"/>
                <w:color w:val="auto"/>
                <w:sz w:val="24"/>
                <w:szCs w:val="24"/>
              </w:rPr>
              <w:t xml:space="preserve">; </w:t>
            </w:r>
            <w:r w:rsidRPr="00EC79C9">
              <w:rPr>
                <w:b w:val="0"/>
                <w:color w:val="auto"/>
                <w:sz w:val="24"/>
                <w:szCs w:val="24"/>
              </w:rPr>
              <w:t>SCIENCE TECHNOLOGY</w:t>
            </w:r>
          </w:p>
          <w:p w14:paraId="5FD327F9" w14:textId="77777777" w:rsidR="005D0792" w:rsidRPr="00221595" w:rsidRDefault="005D0792" w:rsidP="005D0792">
            <w:pPr>
              <w:rPr>
                <w:color w:val="auto"/>
                <w:sz w:val="24"/>
                <w:szCs w:val="24"/>
              </w:rPr>
            </w:pPr>
          </w:p>
          <w:p w14:paraId="42B152AC" w14:textId="6FDC75FD" w:rsidR="005D0792" w:rsidRDefault="003908D9" w:rsidP="005D0792">
            <w:pPr>
              <w:pStyle w:val="Heading3"/>
              <w:contextualSpacing w:val="0"/>
              <w:outlineLvl w:val="2"/>
              <w:rPr>
                <w:b w:val="0"/>
                <w:color w:val="auto"/>
                <w:sz w:val="24"/>
              </w:rPr>
            </w:pPr>
            <w:r w:rsidRPr="00EC79C9">
              <w:rPr>
                <w:b w:val="0"/>
                <w:color w:val="auto"/>
                <w:sz w:val="24"/>
              </w:rPr>
              <w:t>DECEMBER 2009</w:t>
            </w:r>
          </w:p>
          <w:p w14:paraId="77A76D48" w14:textId="416393F2" w:rsidR="00EC79C9" w:rsidRPr="00EC79C9" w:rsidRDefault="00EC79C9" w:rsidP="005D0792">
            <w:pPr>
              <w:pStyle w:val="Heading3"/>
              <w:contextualSpacing w:val="0"/>
              <w:outlineLvl w:val="2"/>
              <w:rPr>
                <w:color w:val="auto"/>
                <w:sz w:val="24"/>
              </w:rPr>
            </w:pPr>
            <w:r w:rsidRPr="00EC79C9">
              <w:rPr>
                <w:color w:val="auto"/>
                <w:sz w:val="24"/>
              </w:rPr>
              <w:t>GENERAL CERTIFICATE EXAMINATION, GCE</w:t>
            </w:r>
          </w:p>
          <w:p w14:paraId="27BD7ACF" w14:textId="77777777" w:rsidR="00162C20" w:rsidRPr="00EC79C9" w:rsidRDefault="003908D9" w:rsidP="005D0792">
            <w:pPr>
              <w:pStyle w:val="Heading2"/>
              <w:contextualSpacing w:val="0"/>
              <w:outlineLvl w:val="1"/>
              <w:rPr>
                <w:b w:val="0"/>
                <w:color w:val="auto"/>
                <w:sz w:val="24"/>
                <w:szCs w:val="24"/>
              </w:rPr>
            </w:pPr>
            <w:r w:rsidRPr="00EC79C9">
              <w:rPr>
                <w:b w:val="0"/>
                <w:color w:val="auto"/>
                <w:sz w:val="24"/>
                <w:szCs w:val="24"/>
              </w:rPr>
              <w:t>WEST AFRICA SENIOR SCHOOL CERTIFICATE</w:t>
            </w:r>
          </w:p>
          <w:p w14:paraId="187C4EFE" w14:textId="1F3E842A" w:rsidR="007608CF" w:rsidRPr="00221595" w:rsidRDefault="007608CF" w:rsidP="004C3C74">
            <w:pPr>
              <w:pStyle w:val="Heading2"/>
              <w:contextualSpacing w:val="0"/>
              <w:outlineLvl w:val="1"/>
              <w:rPr>
                <w:color w:val="auto"/>
                <w:sz w:val="24"/>
                <w:szCs w:val="24"/>
              </w:rPr>
            </w:pPr>
          </w:p>
        </w:tc>
      </w:tr>
    </w:tbl>
    <w:p w14:paraId="35D896A4" w14:textId="3DBA5264" w:rsidR="00486003" w:rsidRDefault="00486003" w:rsidP="00486003">
      <w:pPr>
        <w:spacing w:line="256" w:lineRule="auto"/>
        <w:rPr>
          <w:rFonts w:asciiTheme="majorHAnsi" w:hAnsiTheme="majorHAnsi"/>
          <w:b/>
          <w:color w:val="auto"/>
          <w:sz w:val="24"/>
          <w:szCs w:val="24"/>
        </w:rPr>
      </w:pPr>
    </w:p>
    <w:p w14:paraId="2FF78FAF" w14:textId="474FFFBF" w:rsidR="00D05CD2" w:rsidRDefault="00D05CD2" w:rsidP="00486003">
      <w:pPr>
        <w:spacing w:line="256" w:lineRule="auto"/>
        <w:rPr>
          <w:rFonts w:asciiTheme="majorHAnsi" w:hAnsiTheme="majorHAnsi"/>
          <w:b/>
          <w:color w:val="auto"/>
          <w:sz w:val="24"/>
          <w:szCs w:val="24"/>
        </w:rPr>
      </w:pPr>
    </w:p>
    <w:p w14:paraId="63130DB0" w14:textId="6D0107D4" w:rsidR="00D05CD2" w:rsidRDefault="00D05CD2" w:rsidP="00486003">
      <w:pPr>
        <w:spacing w:line="256" w:lineRule="auto"/>
        <w:rPr>
          <w:rFonts w:asciiTheme="majorHAnsi" w:hAnsiTheme="majorHAnsi"/>
          <w:b/>
          <w:color w:val="auto"/>
          <w:sz w:val="24"/>
          <w:szCs w:val="24"/>
        </w:rPr>
      </w:pPr>
    </w:p>
    <w:p w14:paraId="5B96499F" w14:textId="2F935179" w:rsidR="00D05CD2" w:rsidRDefault="00D05CD2" w:rsidP="00486003">
      <w:pPr>
        <w:spacing w:line="256" w:lineRule="auto"/>
        <w:rPr>
          <w:rFonts w:asciiTheme="majorHAnsi" w:hAnsiTheme="majorHAnsi"/>
          <w:b/>
          <w:color w:val="auto"/>
          <w:sz w:val="24"/>
          <w:szCs w:val="24"/>
        </w:rPr>
      </w:pPr>
    </w:p>
    <w:p w14:paraId="41A95A56" w14:textId="18FB64BE" w:rsidR="00D05CD2" w:rsidRDefault="00D05CD2" w:rsidP="00486003">
      <w:pPr>
        <w:spacing w:line="256" w:lineRule="auto"/>
        <w:rPr>
          <w:rFonts w:asciiTheme="majorHAnsi" w:hAnsiTheme="majorHAnsi"/>
          <w:b/>
          <w:color w:val="auto"/>
          <w:sz w:val="24"/>
          <w:szCs w:val="24"/>
        </w:rPr>
      </w:pPr>
    </w:p>
    <w:p w14:paraId="6024701E" w14:textId="70EE1613" w:rsidR="00D05CD2" w:rsidRDefault="00D05CD2" w:rsidP="00486003">
      <w:pPr>
        <w:spacing w:line="256" w:lineRule="auto"/>
        <w:rPr>
          <w:rFonts w:asciiTheme="majorHAnsi" w:hAnsiTheme="majorHAnsi"/>
          <w:b/>
          <w:color w:val="auto"/>
          <w:sz w:val="24"/>
          <w:szCs w:val="24"/>
        </w:rPr>
      </w:pPr>
    </w:p>
    <w:p w14:paraId="1AF1AFC4" w14:textId="77777777" w:rsidR="00D05CD2" w:rsidRDefault="00D05CD2" w:rsidP="00486003">
      <w:pPr>
        <w:spacing w:line="256" w:lineRule="auto"/>
        <w:rPr>
          <w:rFonts w:asciiTheme="majorHAnsi" w:hAnsiTheme="majorHAnsi"/>
          <w:b/>
          <w:color w:val="auto"/>
          <w:sz w:val="24"/>
          <w:szCs w:val="24"/>
        </w:rPr>
      </w:pPr>
    </w:p>
    <w:p w14:paraId="41FF09A7" w14:textId="77777777" w:rsidR="00AC50F4" w:rsidRPr="00221595" w:rsidRDefault="00AC50F4" w:rsidP="00AC50F4">
      <w:pPr>
        <w:pStyle w:val="Heading1"/>
        <w:rPr>
          <w:color w:val="auto"/>
          <w:sz w:val="24"/>
          <w:szCs w:val="24"/>
        </w:rPr>
      </w:pPr>
      <w:r w:rsidRPr="00221595">
        <w:rPr>
          <w:color w:val="auto"/>
          <w:sz w:val="24"/>
          <w:szCs w:val="24"/>
        </w:rPr>
        <w:t>I.T. CERTIFICATIONS</w:t>
      </w:r>
    </w:p>
    <w:p w14:paraId="70222B93" w14:textId="77777777" w:rsidR="00AC50F4" w:rsidRPr="00EC79C9" w:rsidRDefault="00AC50F4" w:rsidP="00AC50F4">
      <w:pPr>
        <w:rPr>
          <w:color w:val="auto"/>
          <w:sz w:val="24"/>
          <w:szCs w:val="24"/>
        </w:rPr>
      </w:pPr>
      <w:r w:rsidRPr="00EC79C9">
        <w:rPr>
          <w:color w:val="auto"/>
          <w:sz w:val="24"/>
          <w:szCs w:val="24"/>
        </w:rPr>
        <w:t>February 2022</w:t>
      </w:r>
    </w:p>
    <w:p w14:paraId="69EE936C" w14:textId="77777777" w:rsidR="00AC50F4" w:rsidRPr="00221595" w:rsidRDefault="00AC50F4" w:rsidP="00AC50F4">
      <w:pPr>
        <w:rPr>
          <w:b/>
          <w:color w:val="auto"/>
          <w:sz w:val="24"/>
          <w:szCs w:val="24"/>
        </w:rPr>
      </w:pPr>
      <w:r w:rsidRPr="00221595">
        <w:rPr>
          <w:b/>
          <w:color w:val="auto"/>
          <w:sz w:val="24"/>
          <w:szCs w:val="24"/>
        </w:rPr>
        <w:t>SkillUP by Simplilearn</w:t>
      </w:r>
    </w:p>
    <w:p w14:paraId="009A7B2B" w14:textId="77777777" w:rsidR="00AC50F4" w:rsidRPr="00221595" w:rsidRDefault="00AC50F4" w:rsidP="00AC50F4">
      <w:pPr>
        <w:pStyle w:val="ListParagraph"/>
        <w:numPr>
          <w:ilvl w:val="0"/>
          <w:numId w:val="20"/>
        </w:numPr>
        <w:rPr>
          <w:color w:val="auto"/>
          <w:sz w:val="24"/>
          <w:szCs w:val="24"/>
        </w:rPr>
      </w:pPr>
      <w:r w:rsidRPr="00221595">
        <w:rPr>
          <w:color w:val="auto"/>
          <w:sz w:val="24"/>
          <w:szCs w:val="24"/>
        </w:rPr>
        <w:t>Introduction to Cloud Computing</w:t>
      </w:r>
    </w:p>
    <w:p w14:paraId="4173C76F" w14:textId="77777777" w:rsidR="00AC50F4" w:rsidRPr="00221595" w:rsidRDefault="00AC50F4" w:rsidP="00AC50F4">
      <w:pPr>
        <w:pStyle w:val="ListParagraph"/>
        <w:rPr>
          <w:color w:val="auto"/>
          <w:sz w:val="24"/>
          <w:szCs w:val="24"/>
        </w:rPr>
      </w:pPr>
    </w:p>
    <w:p w14:paraId="11B6CA9D" w14:textId="77777777" w:rsidR="00AC50F4" w:rsidRPr="00EC79C9" w:rsidRDefault="00AC50F4" w:rsidP="00AC50F4">
      <w:pPr>
        <w:pStyle w:val="PlainText"/>
        <w:rPr>
          <w:rFonts w:asciiTheme="minorHAnsi" w:hAnsiTheme="minorHAnsi" w:cstheme="minorHAnsi"/>
          <w:color w:val="auto"/>
          <w:sz w:val="24"/>
          <w:szCs w:val="24"/>
        </w:rPr>
      </w:pPr>
      <w:r w:rsidRPr="00EC79C9">
        <w:rPr>
          <w:rFonts w:asciiTheme="minorHAnsi" w:hAnsiTheme="minorHAnsi" w:cstheme="minorHAnsi"/>
          <w:color w:val="auto"/>
          <w:sz w:val="24"/>
          <w:szCs w:val="24"/>
        </w:rPr>
        <w:t>December 2021</w:t>
      </w:r>
    </w:p>
    <w:p w14:paraId="2C87AD72" w14:textId="77777777" w:rsidR="00AC50F4" w:rsidRPr="00221595" w:rsidRDefault="00AC50F4" w:rsidP="00AC50F4">
      <w:pPr>
        <w:pStyle w:val="PlainText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221595">
        <w:rPr>
          <w:rFonts w:asciiTheme="minorHAnsi" w:hAnsiTheme="minorHAnsi" w:cstheme="minorHAnsi"/>
          <w:b/>
          <w:color w:val="auto"/>
          <w:sz w:val="24"/>
          <w:szCs w:val="24"/>
        </w:rPr>
        <w:t xml:space="preserve">DPhi, Global Data Science Community, Brussels, Belgium </w:t>
      </w:r>
    </w:p>
    <w:p w14:paraId="6C15C208" w14:textId="77777777" w:rsidR="00AC50F4" w:rsidRPr="00221595" w:rsidRDefault="00AC50F4" w:rsidP="00AC50F4">
      <w:pPr>
        <w:pStyle w:val="PlainText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21595">
        <w:rPr>
          <w:rFonts w:asciiTheme="minorHAnsi" w:hAnsiTheme="minorHAnsi" w:cstheme="minorHAnsi"/>
          <w:b/>
          <w:bCs/>
          <w:color w:val="auto"/>
          <w:sz w:val="24"/>
          <w:szCs w:val="24"/>
        </w:rPr>
        <w:t>Completion of Data Science Bootcamps</w:t>
      </w:r>
    </w:p>
    <w:p w14:paraId="19C1A206" w14:textId="77777777" w:rsidR="00AC50F4" w:rsidRPr="00221595" w:rsidRDefault="00AC50F4" w:rsidP="00AC50F4">
      <w:pPr>
        <w:pStyle w:val="PlainText"/>
        <w:numPr>
          <w:ilvl w:val="0"/>
          <w:numId w:val="18"/>
        </w:numPr>
        <w:rPr>
          <w:rFonts w:asciiTheme="minorHAnsi" w:hAnsiTheme="minorHAnsi" w:cs="Courier New"/>
          <w:color w:val="auto"/>
          <w:sz w:val="24"/>
          <w:szCs w:val="24"/>
        </w:rPr>
      </w:pPr>
      <w:r w:rsidRPr="00221595">
        <w:rPr>
          <w:rFonts w:asciiTheme="minorHAnsi" w:hAnsiTheme="minorHAnsi" w:cs="Courier New"/>
          <w:color w:val="auto"/>
          <w:sz w:val="24"/>
          <w:szCs w:val="24"/>
        </w:rPr>
        <w:t xml:space="preserve">Introduction to Numpy  </w:t>
      </w:r>
    </w:p>
    <w:p w14:paraId="3471700F" w14:textId="77777777" w:rsidR="00AC50F4" w:rsidRPr="00221595" w:rsidRDefault="00AC50F4" w:rsidP="00AC50F4">
      <w:pPr>
        <w:pStyle w:val="PlainText"/>
        <w:numPr>
          <w:ilvl w:val="0"/>
          <w:numId w:val="18"/>
        </w:numPr>
        <w:rPr>
          <w:rFonts w:asciiTheme="minorHAnsi" w:hAnsiTheme="minorHAnsi" w:cs="Courier New"/>
          <w:color w:val="auto"/>
          <w:sz w:val="24"/>
          <w:szCs w:val="24"/>
        </w:rPr>
      </w:pPr>
      <w:r w:rsidRPr="00221595">
        <w:rPr>
          <w:rFonts w:asciiTheme="minorHAnsi" w:hAnsiTheme="minorHAnsi" w:cs="Courier New"/>
          <w:color w:val="auto"/>
          <w:sz w:val="24"/>
          <w:szCs w:val="24"/>
        </w:rPr>
        <w:t xml:space="preserve">Python Basics for Data Science   </w:t>
      </w:r>
    </w:p>
    <w:p w14:paraId="7EE4CBE8" w14:textId="77777777" w:rsidR="00AC50F4" w:rsidRPr="00221595" w:rsidRDefault="00AC50F4" w:rsidP="00AC50F4">
      <w:pPr>
        <w:pStyle w:val="PlainText"/>
        <w:numPr>
          <w:ilvl w:val="0"/>
          <w:numId w:val="18"/>
        </w:numPr>
        <w:rPr>
          <w:rFonts w:asciiTheme="minorHAnsi" w:hAnsiTheme="minorHAnsi" w:cs="Courier New"/>
          <w:color w:val="auto"/>
          <w:sz w:val="24"/>
          <w:szCs w:val="24"/>
        </w:rPr>
      </w:pPr>
      <w:r w:rsidRPr="00221595">
        <w:rPr>
          <w:rFonts w:asciiTheme="minorHAnsi" w:hAnsiTheme="minorHAnsi" w:cs="Courier New"/>
          <w:color w:val="auto"/>
          <w:sz w:val="24"/>
          <w:szCs w:val="24"/>
        </w:rPr>
        <w:t xml:space="preserve">Data Visualization with Matplotlib  </w:t>
      </w:r>
    </w:p>
    <w:p w14:paraId="2A6F8908" w14:textId="77777777" w:rsidR="00AC50F4" w:rsidRPr="00221595" w:rsidRDefault="00AC50F4" w:rsidP="00AC50F4">
      <w:pPr>
        <w:pStyle w:val="PlainText"/>
        <w:ind w:left="720"/>
        <w:rPr>
          <w:rFonts w:asciiTheme="minorHAnsi" w:hAnsiTheme="minorHAnsi" w:cs="Courier New"/>
          <w:color w:val="auto"/>
          <w:sz w:val="24"/>
          <w:szCs w:val="24"/>
        </w:rPr>
      </w:pPr>
    </w:p>
    <w:p w14:paraId="13E8B43A" w14:textId="77777777" w:rsidR="00AC50F4" w:rsidRPr="00EC79C9" w:rsidRDefault="00AC50F4" w:rsidP="00AC50F4">
      <w:pPr>
        <w:rPr>
          <w:color w:val="auto"/>
          <w:sz w:val="24"/>
          <w:szCs w:val="24"/>
        </w:rPr>
      </w:pPr>
      <w:r w:rsidRPr="00EC79C9">
        <w:rPr>
          <w:color w:val="auto"/>
          <w:sz w:val="24"/>
          <w:szCs w:val="24"/>
        </w:rPr>
        <w:t>November, 2021</w:t>
      </w:r>
    </w:p>
    <w:p w14:paraId="6156D103" w14:textId="77777777" w:rsidR="00AC50F4" w:rsidRPr="00221595" w:rsidRDefault="00AC50F4" w:rsidP="00AC50F4">
      <w:pPr>
        <w:rPr>
          <w:b/>
          <w:color w:val="auto"/>
          <w:sz w:val="24"/>
          <w:szCs w:val="24"/>
        </w:rPr>
      </w:pPr>
      <w:r w:rsidRPr="00221595">
        <w:rPr>
          <w:b/>
          <w:color w:val="auto"/>
          <w:sz w:val="24"/>
          <w:szCs w:val="24"/>
        </w:rPr>
        <w:t>OPECSTAT Lagos, Nigeria.</w:t>
      </w:r>
    </w:p>
    <w:p w14:paraId="5A9D45EB" w14:textId="77777777" w:rsidR="00AC50F4" w:rsidRPr="00221595" w:rsidRDefault="00AC50F4" w:rsidP="00AC50F4">
      <w:pPr>
        <w:pStyle w:val="ListParagraph"/>
        <w:numPr>
          <w:ilvl w:val="0"/>
          <w:numId w:val="18"/>
        </w:numPr>
        <w:rPr>
          <w:color w:val="auto"/>
          <w:sz w:val="24"/>
          <w:szCs w:val="24"/>
        </w:rPr>
      </w:pPr>
      <w:r w:rsidRPr="00221595">
        <w:rPr>
          <w:color w:val="auto"/>
          <w:sz w:val="24"/>
          <w:szCs w:val="24"/>
        </w:rPr>
        <w:t>Python Programming Course</w:t>
      </w:r>
    </w:p>
    <w:p w14:paraId="5E901C70" w14:textId="77777777" w:rsidR="00AC50F4" w:rsidRPr="00221595" w:rsidRDefault="00AC50F4" w:rsidP="00AC50F4">
      <w:pPr>
        <w:rPr>
          <w:color w:val="auto"/>
          <w:sz w:val="24"/>
          <w:szCs w:val="24"/>
        </w:rPr>
      </w:pPr>
    </w:p>
    <w:p w14:paraId="28D12EB6" w14:textId="601B4A62" w:rsidR="00443B0F" w:rsidRPr="006E00C4" w:rsidRDefault="00443B0F" w:rsidP="00443B0F"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PROGRAMMING LANGUAGE</w:t>
      </w:r>
      <w:r w:rsidRPr="00221595">
        <w:rPr>
          <w:color w:val="auto"/>
          <w:sz w:val="24"/>
          <w:szCs w:val="24"/>
        </w:rPr>
        <w:t>S</w:t>
      </w:r>
      <w:r w:rsidR="00B02B3F">
        <w:rPr>
          <w:color w:val="auto"/>
          <w:sz w:val="24"/>
          <w:szCs w:val="24"/>
        </w:rPr>
        <w:t xml:space="preserve"> AND </w:t>
      </w:r>
      <w:r w:rsidR="002C690B">
        <w:rPr>
          <w:color w:val="auto"/>
          <w:sz w:val="24"/>
          <w:szCs w:val="24"/>
        </w:rPr>
        <w:t>TOOLS</w:t>
      </w:r>
    </w:p>
    <w:p w14:paraId="34C9172B" w14:textId="77777777" w:rsidR="002C690B" w:rsidRDefault="002C690B" w:rsidP="002C690B">
      <w:pPr>
        <w:pStyle w:val="ListParagraph"/>
        <w:numPr>
          <w:ilvl w:val="0"/>
          <w:numId w:val="15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Frontend Tools: HTML | CSS | BOOTSTRAP | JS</w:t>
      </w:r>
    </w:p>
    <w:p w14:paraId="039DD936" w14:textId="77777777" w:rsidR="002C690B" w:rsidRDefault="002C690B" w:rsidP="002C690B">
      <w:pPr>
        <w:pStyle w:val="ListParagraph"/>
        <w:numPr>
          <w:ilvl w:val="0"/>
          <w:numId w:val="15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Backend Tools: </w:t>
      </w:r>
      <w:r>
        <w:rPr>
          <w:color w:val="auto"/>
          <w:sz w:val="24"/>
          <w:szCs w:val="24"/>
        </w:rPr>
        <w:t>Python</w:t>
      </w:r>
      <w:r>
        <w:rPr>
          <w:color w:val="auto"/>
          <w:sz w:val="24"/>
          <w:szCs w:val="24"/>
        </w:rPr>
        <w:t xml:space="preserve"> | </w:t>
      </w:r>
      <w:r>
        <w:rPr>
          <w:color w:val="auto"/>
          <w:sz w:val="24"/>
          <w:szCs w:val="24"/>
        </w:rPr>
        <w:t>JavaScript, JS | node.js</w:t>
      </w:r>
    </w:p>
    <w:p w14:paraId="0B5EEBAE" w14:textId="78DDD15B" w:rsidR="00443B0F" w:rsidRDefault="002C690B" w:rsidP="00677E9B">
      <w:pPr>
        <w:pStyle w:val="ListParagraph"/>
        <w:numPr>
          <w:ilvl w:val="0"/>
          <w:numId w:val="15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DBA Tools: </w:t>
      </w:r>
      <w:r w:rsidR="00443B0F">
        <w:rPr>
          <w:color w:val="auto"/>
          <w:sz w:val="24"/>
          <w:szCs w:val="24"/>
        </w:rPr>
        <w:t>Structured Query Language, SQL</w:t>
      </w:r>
      <w:r>
        <w:rPr>
          <w:color w:val="auto"/>
          <w:sz w:val="24"/>
          <w:szCs w:val="24"/>
        </w:rPr>
        <w:t xml:space="preserve"> | MySQL | PostgreSQL</w:t>
      </w:r>
    </w:p>
    <w:p w14:paraId="2FD48EBB" w14:textId="5599BC80" w:rsidR="009A3C45" w:rsidRDefault="009A3C45" w:rsidP="00677E9B">
      <w:pPr>
        <w:pStyle w:val="ListParagraph"/>
        <w:numPr>
          <w:ilvl w:val="0"/>
          <w:numId w:val="15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Bash scripting</w:t>
      </w:r>
    </w:p>
    <w:p w14:paraId="3161B449" w14:textId="77777777" w:rsidR="002C690B" w:rsidRDefault="002C690B" w:rsidP="002C690B">
      <w:pPr>
        <w:pStyle w:val="ListParagraph"/>
        <w:numPr>
          <w:ilvl w:val="0"/>
          <w:numId w:val="15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Linux Systems Administration</w:t>
      </w:r>
    </w:p>
    <w:p w14:paraId="05E15AB6" w14:textId="0B3EE4DF" w:rsidR="002C690B" w:rsidRDefault="002C690B" w:rsidP="00677E9B">
      <w:pPr>
        <w:pStyle w:val="ListParagraph"/>
        <w:numPr>
          <w:ilvl w:val="0"/>
          <w:numId w:val="15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Server </w:t>
      </w:r>
      <w:r>
        <w:rPr>
          <w:color w:val="auto"/>
          <w:sz w:val="24"/>
          <w:szCs w:val="24"/>
        </w:rPr>
        <w:t>Provisioning</w:t>
      </w:r>
      <w:r>
        <w:rPr>
          <w:color w:val="auto"/>
          <w:sz w:val="24"/>
          <w:szCs w:val="24"/>
        </w:rPr>
        <w:t xml:space="preserve"> Tools: Terraform (HCL) | Kubernetes</w:t>
      </w:r>
    </w:p>
    <w:p w14:paraId="3054F3E6" w14:textId="1929BB71" w:rsidR="009A3C45" w:rsidRDefault="002C690B" w:rsidP="00677E9B">
      <w:pPr>
        <w:pStyle w:val="ListParagraph"/>
        <w:numPr>
          <w:ilvl w:val="0"/>
          <w:numId w:val="15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 Configuration Tools: Ansible (</w:t>
      </w:r>
      <w:r w:rsidR="009A3C45">
        <w:rPr>
          <w:color w:val="auto"/>
          <w:sz w:val="24"/>
          <w:szCs w:val="24"/>
        </w:rPr>
        <w:t>YAML</w:t>
      </w:r>
      <w:r>
        <w:rPr>
          <w:color w:val="auto"/>
          <w:sz w:val="24"/>
          <w:szCs w:val="24"/>
        </w:rPr>
        <w:t>)</w:t>
      </w:r>
    </w:p>
    <w:p w14:paraId="7CC54517" w14:textId="6784EC44" w:rsidR="002C690B" w:rsidRDefault="002C690B" w:rsidP="00677E9B">
      <w:pPr>
        <w:pStyle w:val="ListParagraph"/>
        <w:numPr>
          <w:ilvl w:val="0"/>
          <w:numId w:val="15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 Templating Tools: Vagrant | Docker</w:t>
      </w:r>
    </w:p>
    <w:p w14:paraId="7168E662" w14:textId="34F1C44F" w:rsidR="00EB614E" w:rsidRPr="00677E9B" w:rsidRDefault="00EB614E" w:rsidP="00677E9B">
      <w:pPr>
        <w:pStyle w:val="ListParagraph"/>
        <w:numPr>
          <w:ilvl w:val="0"/>
          <w:numId w:val="15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Open Source and Collaborative Tools: GitHub | GitLab | Replit | Google Collab </w:t>
      </w:r>
    </w:p>
    <w:p w14:paraId="0FC64131" w14:textId="43BFA0DC" w:rsidR="00443B0F" w:rsidRDefault="00443B0F" w:rsidP="00486003">
      <w:pPr>
        <w:spacing w:line="256" w:lineRule="auto"/>
        <w:rPr>
          <w:rFonts w:asciiTheme="majorHAnsi" w:hAnsiTheme="majorHAnsi"/>
          <w:b/>
          <w:color w:val="auto"/>
          <w:sz w:val="24"/>
          <w:szCs w:val="24"/>
        </w:rPr>
      </w:pPr>
    </w:p>
    <w:p w14:paraId="514A2472" w14:textId="68D3DFA6" w:rsidR="00443B0F" w:rsidRPr="00221595" w:rsidRDefault="002C690B" w:rsidP="00443B0F"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SOFT </w:t>
      </w:r>
      <w:r w:rsidR="00443B0F" w:rsidRPr="00221595">
        <w:rPr>
          <w:color w:val="auto"/>
          <w:sz w:val="24"/>
          <w:szCs w:val="24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443B0F" w:rsidRPr="00221595" w14:paraId="1547496D" w14:textId="77777777" w:rsidTr="000B4D8D">
        <w:tc>
          <w:tcPr>
            <w:tcW w:w="4680" w:type="dxa"/>
          </w:tcPr>
          <w:p w14:paraId="3D1502FF" w14:textId="77777777" w:rsidR="00443B0F" w:rsidRPr="00221595" w:rsidRDefault="00443B0F" w:rsidP="000B4D8D">
            <w:pPr>
              <w:pStyle w:val="ListBullet"/>
              <w:numPr>
                <w:ilvl w:val="1"/>
                <w:numId w:val="29"/>
              </w:numPr>
              <w:contextualSpacing w:val="0"/>
              <w:rPr>
                <w:color w:val="auto"/>
                <w:sz w:val="24"/>
                <w:szCs w:val="24"/>
              </w:rPr>
            </w:pPr>
            <w:r w:rsidRPr="00221595">
              <w:rPr>
                <w:color w:val="auto"/>
                <w:sz w:val="24"/>
                <w:szCs w:val="24"/>
              </w:rPr>
              <w:t>Good communication skills</w:t>
            </w:r>
          </w:p>
          <w:p w14:paraId="7610FD7B" w14:textId="77777777" w:rsidR="00443B0F" w:rsidRDefault="00443B0F" w:rsidP="000B4D8D">
            <w:pPr>
              <w:pStyle w:val="ListBullet"/>
              <w:numPr>
                <w:ilvl w:val="1"/>
                <w:numId w:val="29"/>
              </w:numPr>
              <w:contextualSpacing w:val="0"/>
              <w:rPr>
                <w:color w:val="auto"/>
                <w:sz w:val="24"/>
                <w:szCs w:val="24"/>
              </w:rPr>
            </w:pPr>
            <w:r w:rsidRPr="00221595">
              <w:rPr>
                <w:color w:val="auto"/>
                <w:sz w:val="24"/>
                <w:szCs w:val="24"/>
              </w:rPr>
              <w:t>Leadership skills</w:t>
            </w:r>
            <w:r w:rsidRPr="00B806ED">
              <w:rPr>
                <w:color w:val="auto"/>
                <w:sz w:val="24"/>
                <w:szCs w:val="24"/>
              </w:rPr>
              <w:t xml:space="preserve"> </w:t>
            </w:r>
          </w:p>
          <w:p w14:paraId="6A20D7E3" w14:textId="0346CAB3" w:rsidR="00EB614E" w:rsidRPr="00B806ED" w:rsidRDefault="009B43C9" w:rsidP="000B4D8D">
            <w:pPr>
              <w:pStyle w:val="ListBullet"/>
              <w:numPr>
                <w:ilvl w:val="1"/>
                <w:numId w:val="29"/>
              </w:numPr>
              <w:contextualSpacing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Analytical p</w:t>
            </w:r>
            <w:r w:rsidR="00EB614E" w:rsidRPr="00221595">
              <w:rPr>
                <w:color w:val="auto"/>
                <w:sz w:val="24"/>
                <w:szCs w:val="24"/>
              </w:rPr>
              <w:t xml:space="preserve">roblem solving </w:t>
            </w:r>
            <w:r>
              <w:rPr>
                <w:color w:val="auto"/>
                <w:sz w:val="24"/>
                <w:szCs w:val="24"/>
              </w:rPr>
              <w:t>skills</w:t>
            </w:r>
          </w:p>
        </w:tc>
        <w:tc>
          <w:tcPr>
            <w:tcW w:w="4680" w:type="dxa"/>
            <w:tcMar>
              <w:left w:w="360" w:type="dxa"/>
            </w:tcMar>
          </w:tcPr>
          <w:p w14:paraId="090704D9" w14:textId="77777777" w:rsidR="00443B0F" w:rsidRPr="00221595" w:rsidRDefault="00443B0F" w:rsidP="000B4D8D">
            <w:pPr>
              <w:pStyle w:val="ListBullet"/>
              <w:contextualSpacing w:val="0"/>
              <w:rPr>
                <w:color w:val="auto"/>
                <w:sz w:val="24"/>
                <w:szCs w:val="24"/>
              </w:rPr>
            </w:pPr>
            <w:r w:rsidRPr="00221595">
              <w:rPr>
                <w:color w:val="auto"/>
                <w:sz w:val="24"/>
                <w:szCs w:val="24"/>
              </w:rPr>
              <w:t>Great team player</w:t>
            </w:r>
          </w:p>
          <w:p w14:paraId="6D51A317" w14:textId="77777777" w:rsidR="00443B0F" w:rsidRPr="00221595" w:rsidRDefault="00443B0F" w:rsidP="000B4D8D">
            <w:pPr>
              <w:pStyle w:val="ListBullet"/>
              <w:contextualSpacing w:val="0"/>
              <w:rPr>
                <w:color w:val="auto"/>
                <w:sz w:val="24"/>
                <w:szCs w:val="24"/>
              </w:rPr>
            </w:pPr>
            <w:r w:rsidRPr="00221595">
              <w:rPr>
                <w:color w:val="auto"/>
                <w:sz w:val="24"/>
                <w:szCs w:val="24"/>
              </w:rPr>
              <w:t>Excellent interpersonal relationship and conflict-resolution skills</w:t>
            </w:r>
          </w:p>
          <w:p w14:paraId="6FEA9447" w14:textId="058DA896" w:rsidR="00443B0F" w:rsidRPr="00B806ED" w:rsidRDefault="00443B0F" w:rsidP="00EB614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auto"/>
                <w:sz w:val="24"/>
                <w:szCs w:val="24"/>
              </w:rPr>
            </w:pPr>
          </w:p>
        </w:tc>
      </w:tr>
    </w:tbl>
    <w:p w14:paraId="30FE7F18" w14:textId="77777777" w:rsidR="00264974" w:rsidRPr="00221595" w:rsidRDefault="00264974" w:rsidP="00264974">
      <w:pPr>
        <w:pStyle w:val="Heading1"/>
        <w:rPr>
          <w:color w:val="auto"/>
          <w:sz w:val="24"/>
          <w:szCs w:val="24"/>
        </w:rPr>
      </w:pPr>
      <w:r w:rsidRPr="00221595">
        <w:rPr>
          <w:color w:val="auto"/>
          <w:sz w:val="24"/>
          <w:szCs w:val="24"/>
        </w:rPr>
        <w:t>IMPLEMENTED I.T. PROJECTS</w:t>
      </w:r>
    </w:p>
    <w:p w14:paraId="2E5E79D6" w14:textId="119C51AC" w:rsidR="00264974" w:rsidRDefault="00264974" w:rsidP="00264974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My Portfolio</w:t>
      </w:r>
      <w:r w:rsidR="00171138">
        <w:rPr>
          <w:b/>
          <w:color w:val="auto"/>
          <w:sz w:val="24"/>
          <w:szCs w:val="24"/>
        </w:rPr>
        <w:t xml:space="preserve"> Website</w:t>
      </w:r>
    </w:p>
    <w:p w14:paraId="7974D078" w14:textId="62EA7211" w:rsidR="00264974" w:rsidRPr="005F32EF" w:rsidRDefault="00264974" w:rsidP="00264974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URL: </w:t>
      </w:r>
      <w:r w:rsidR="00B33AC6" w:rsidRPr="00B33AC6">
        <w:rPr>
          <w:color w:val="auto"/>
          <w:sz w:val="24"/>
          <w:szCs w:val="24"/>
        </w:rPr>
        <w:t>https://ozirichigozie.github.io/chigozieoziri-portfolio/</w:t>
      </w:r>
    </w:p>
    <w:p w14:paraId="576EF471" w14:textId="34F5F2A6" w:rsidR="00264974" w:rsidRPr="009A3C45" w:rsidRDefault="00264974" w:rsidP="00264974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 personal portfolio, built and designed by me to showcase my work.</w:t>
      </w:r>
    </w:p>
    <w:p w14:paraId="488268B7" w14:textId="4DF820E7" w:rsidR="004C3C74" w:rsidRDefault="004C3C74" w:rsidP="000F7E3E">
      <w:pPr>
        <w:pStyle w:val="Heading1"/>
        <w:rPr>
          <w:color w:val="auto"/>
          <w:sz w:val="24"/>
          <w:szCs w:val="24"/>
        </w:rPr>
      </w:pPr>
    </w:p>
    <w:p w14:paraId="43131163" w14:textId="77777777" w:rsidR="004C3C74" w:rsidRDefault="004C3C74" w:rsidP="000F7E3E">
      <w:pPr>
        <w:pStyle w:val="Heading1"/>
        <w:rPr>
          <w:color w:val="auto"/>
          <w:sz w:val="24"/>
          <w:szCs w:val="24"/>
        </w:rPr>
      </w:pPr>
    </w:p>
    <w:p w14:paraId="5117D756" w14:textId="3B473345" w:rsidR="008C6168" w:rsidRPr="00221595" w:rsidRDefault="008C6168" w:rsidP="000F7E3E">
      <w:pPr>
        <w:pStyle w:val="Heading1"/>
        <w:rPr>
          <w:color w:val="auto"/>
          <w:sz w:val="24"/>
          <w:szCs w:val="24"/>
        </w:rPr>
      </w:pPr>
      <w:r w:rsidRPr="00221595">
        <w:rPr>
          <w:color w:val="auto"/>
          <w:sz w:val="24"/>
          <w:szCs w:val="24"/>
        </w:rPr>
        <w:t>JOB EXPERIENCE</w:t>
      </w:r>
    </w:p>
    <w:p w14:paraId="7488882F" w14:textId="77777777" w:rsidR="00D03367" w:rsidRPr="00221595" w:rsidRDefault="00D03367" w:rsidP="00D03367">
      <w:pPr>
        <w:spacing w:line="276" w:lineRule="auto"/>
        <w:rPr>
          <w:b/>
          <w:color w:val="auto"/>
          <w:sz w:val="24"/>
          <w:szCs w:val="24"/>
        </w:rPr>
      </w:pPr>
      <w:r w:rsidRPr="00221595">
        <w:rPr>
          <w:b/>
          <w:color w:val="auto"/>
          <w:sz w:val="24"/>
          <w:szCs w:val="24"/>
        </w:rPr>
        <w:t>I.T. SUPPORT STAFF AND TUTOR, LATER PROMOTED TO HEAD OF OPERATIONS</w:t>
      </w:r>
    </w:p>
    <w:p w14:paraId="34DD7659" w14:textId="77777777" w:rsidR="00D03367" w:rsidRPr="00221595" w:rsidRDefault="00D03367" w:rsidP="00D03367">
      <w:pPr>
        <w:spacing w:line="276" w:lineRule="auto"/>
        <w:rPr>
          <w:b/>
          <w:color w:val="auto"/>
          <w:sz w:val="24"/>
          <w:szCs w:val="24"/>
        </w:rPr>
      </w:pPr>
      <w:r w:rsidRPr="00221595">
        <w:rPr>
          <w:b/>
          <w:color w:val="auto"/>
          <w:sz w:val="24"/>
          <w:szCs w:val="24"/>
        </w:rPr>
        <w:t>VSONET GROUP I.T LEARNING AND INNOVATION CENTRE</w:t>
      </w:r>
    </w:p>
    <w:p w14:paraId="68B0D70B" w14:textId="77777777" w:rsidR="00394DCC" w:rsidRPr="00394DCC" w:rsidRDefault="00394DCC" w:rsidP="00394DCC">
      <w:pPr>
        <w:spacing w:line="276" w:lineRule="auto"/>
        <w:rPr>
          <w:bCs/>
          <w:color w:val="auto"/>
          <w:sz w:val="24"/>
          <w:szCs w:val="24"/>
        </w:rPr>
      </w:pPr>
      <w:r w:rsidRPr="00394DCC">
        <w:rPr>
          <w:bCs/>
          <w:color w:val="auto"/>
          <w:sz w:val="24"/>
          <w:szCs w:val="24"/>
        </w:rPr>
        <w:t>FEBRUARY 2022– JUNE 2022</w:t>
      </w:r>
    </w:p>
    <w:p w14:paraId="640F7023" w14:textId="77777777" w:rsidR="008C6168" w:rsidRPr="00221595" w:rsidRDefault="008C6168" w:rsidP="008C6168">
      <w:pPr>
        <w:spacing w:line="276" w:lineRule="auto"/>
        <w:rPr>
          <w:color w:val="auto"/>
          <w:sz w:val="24"/>
          <w:szCs w:val="24"/>
        </w:rPr>
      </w:pPr>
    </w:p>
    <w:p w14:paraId="3F4DCC4D" w14:textId="6B023926" w:rsidR="008C6168" w:rsidRPr="00221595" w:rsidRDefault="00394DCC" w:rsidP="008C6168">
      <w:pPr>
        <w:spacing w:line="276" w:lineRule="auto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Responsibilities and </w:t>
      </w:r>
      <w:r w:rsidR="004C3C74">
        <w:rPr>
          <w:b/>
          <w:color w:val="auto"/>
          <w:sz w:val="24"/>
          <w:szCs w:val="24"/>
        </w:rPr>
        <w:t>Accomplishments</w:t>
      </w:r>
    </w:p>
    <w:p w14:paraId="23322B1A" w14:textId="77777777" w:rsidR="005C4CBB" w:rsidRDefault="004C3C74" w:rsidP="00025E5B">
      <w:pPr>
        <w:pStyle w:val="ListParagraph"/>
        <w:numPr>
          <w:ilvl w:val="0"/>
          <w:numId w:val="33"/>
        </w:numPr>
        <w:spacing w:line="276" w:lineRule="auto"/>
        <w:rPr>
          <w:color w:val="auto"/>
          <w:sz w:val="24"/>
          <w:szCs w:val="24"/>
        </w:rPr>
      </w:pPr>
      <w:r w:rsidRPr="005C4CBB">
        <w:rPr>
          <w:color w:val="auto"/>
          <w:sz w:val="24"/>
          <w:szCs w:val="24"/>
        </w:rPr>
        <w:t>Facilitated s</w:t>
      </w:r>
      <w:r w:rsidR="008C6168" w:rsidRPr="005C4CBB">
        <w:rPr>
          <w:color w:val="auto"/>
          <w:sz w:val="24"/>
          <w:szCs w:val="24"/>
        </w:rPr>
        <w:t>mooth running of computer systems and IT infrastructure across the group.</w:t>
      </w:r>
    </w:p>
    <w:p w14:paraId="0728F4B2" w14:textId="77777777" w:rsidR="005C4CBB" w:rsidRDefault="00E467A0" w:rsidP="00025E5B">
      <w:pPr>
        <w:pStyle w:val="ListParagraph"/>
        <w:numPr>
          <w:ilvl w:val="0"/>
          <w:numId w:val="33"/>
        </w:numPr>
        <w:spacing w:line="276" w:lineRule="auto"/>
        <w:rPr>
          <w:color w:val="auto"/>
          <w:sz w:val="24"/>
          <w:szCs w:val="24"/>
        </w:rPr>
      </w:pPr>
      <w:r w:rsidRPr="005C4CBB">
        <w:rPr>
          <w:color w:val="auto"/>
          <w:sz w:val="24"/>
          <w:szCs w:val="24"/>
        </w:rPr>
        <w:t>Provided adequate</w:t>
      </w:r>
      <w:r w:rsidR="0069544D" w:rsidRPr="005C4CBB">
        <w:rPr>
          <w:color w:val="auto"/>
          <w:sz w:val="24"/>
          <w:szCs w:val="24"/>
        </w:rPr>
        <w:t xml:space="preserve"> </w:t>
      </w:r>
      <w:r w:rsidR="008C6168" w:rsidRPr="005C4CBB">
        <w:rPr>
          <w:color w:val="auto"/>
          <w:sz w:val="24"/>
          <w:szCs w:val="24"/>
        </w:rPr>
        <w:t xml:space="preserve">technical support across the group. </w:t>
      </w:r>
    </w:p>
    <w:p w14:paraId="10C14D20" w14:textId="77777777" w:rsidR="005C4CBB" w:rsidRDefault="00E467A0" w:rsidP="008C6168">
      <w:pPr>
        <w:pStyle w:val="ListParagraph"/>
        <w:numPr>
          <w:ilvl w:val="0"/>
          <w:numId w:val="33"/>
        </w:numPr>
        <w:spacing w:line="276" w:lineRule="auto"/>
        <w:rPr>
          <w:color w:val="auto"/>
          <w:sz w:val="24"/>
          <w:szCs w:val="24"/>
        </w:rPr>
      </w:pPr>
      <w:r w:rsidRPr="005C4CBB">
        <w:rPr>
          <w:color w:val="auto"/>
          <w:sz w:val="24"/>
          <w:szCs w:val="24"/>
        </w:rPr>
        <w:t>Accomplished creation</w:t>
      </w:r>
      <w:r w:rsidR="00025E5B" w:rsidRPr="005C4CBB">
        <w:rPr>
          <w:color w:val="auto"/>
          <w:sz w:val="24"/>
          <w:szCs w:val="24"/>
        </w:rPr>
        <w:t xml:space="preserve"> and updat</w:t>
      </w:r>
      <w:r w:rsidRPr="005C4CBB">
        <w:rPr>
          <w:color w:val="auto"/>
          <w:sz w:val="24"/>
          <w:szCs w:val="24"/>
        </w:rPr>
        <w:t>ing</w:t>
      </w:r>
      <w:r w:rsidR="00025E5B" w:rsidRPr="005C4CBB">
        <w:rPr>
          <w:color w:val="auto"/>
          <w:sz w:val="24"/>
          <w:szCs w:val="24"/>
        </w:rPr>
        <w:t xml:space="preserve"> of </w:t>
      </w:r>
      <w:r w:rsidR="002C1B00" w:rsidRPr="005C4CBB">
        <w:rPr>
          <w:color w:val="auto"/>
          <w:sz w:val="24"/>
          <w:szCs w:val="24"/>
        </w:rPr>
        <w:t>ICT</w:t>
      </w:r>
      <w:r w:rsidRPr="005C4CBB">
        <w:rPr>
          <w:color w:val="auto"/>
          <w:sz w:val="24"/>
          <w:szCs w:val="24"/>
        </w:rPr>
        <w:t>/Coding</w:t>
      </w:r>
      <w:r w:rsidR="002C1B00" w:rsidRPr="005C4CBB">
        <w:rPr>
          <w:color w:val="auto"/>
          <w:sz w:val="24"/>
          <w:szCs w:val="24"/>
        </w:rPr>
        <w:t xml:space="preserve"> </w:t>
      </w:r>
      <w:r w:rsidRPr="005C4CBB">
        <w:rPr>
          <w:color w:val="auto"/>
          <w:sz w:val="24"/>
          <w:szCs w:val="24"/>
        </w:rPr>
        <w:t>c</w:t>
      </w:r>
      <w:r w:rsidR="00025E5B" w:rsidRPr="005C4CBB">
        <w:rPr>
          <w:color w:val="auto"/>
          <w:sz w:val="24"/>
          <w:szCs w:val="24"/>
        </w:rPr>
        <w:t>ourse</w:t>
      </w:r>
      <w:r w:rsidRPr="005C4CBB">
        <w:rPr>
          <w:color w:val="auto"/>
          <w:sz w:val="24"/>
          <w:szCs w:val="24"/>
        </w:rPr>
        <w:t xml:space="preserve"> syllabus</w:t>
      </w:r>
      <w:r w:rsidR="00025E5B" w:rsidRPr="005C4CBB">
        <w:rPr>
          <w:color w:val="auto"/>
          <w:sz w:val="24"/>
          <w:szCs w:val="24"/>
        </w:rPr>
        <w:t xml:space="preserve"> </w:t>
      </w:r>
      <w:r w:rsidRPr="005C4CBB">
        <w:rPr>
          <w:color w:val="auto"/>
          <w:sz w:val="24"/>
          <w:szCs w:val="24"/>
        </w:rPr>
        <w:t>for</w:t>
      </w:r>
      <w:r w:rsidR="00025E5B" w:rsidRPr="005C4CBB">
        <w:rPr>
          <w:color w:val="auto"/>
          <w:sz w:val="24"/>
          <w:szCs w:val="24"/>
        </w:rPr>
        <w:t xml:space="preserve"> </w:t>
      </w:r>
      <w:r w:rsidRPr="005C4CBB">
        <w:rPr>
          <w:color w:val="auto"/>
          <w:sz w:val="24"/>
          <w:szCs w:val="24"/>
        </w:rPr>
        <w:t>Primary schools</w:t>
      </w:r>
      <w:r w:rsidR="00025E5B" w:rsidRPr="005C4CBB">
        <w:rPr>
          <w:color w:val="auto"/>
          <w:sz w:val="24"/>
          <w:szCs w:val="24"/>
        </w:rPr>
        <w:t>.</w:t>
      </w:r>
    </w:p>
    <w:p w14:paraId="369058BC" w14:textId="41E44821" w:rsidR="005C4CBB" w:rsidRDefault="00025E5B" w:rsidP="008C6168">
      <w:pPr>
        <w:pStyle w:val="ListParagraph"/>
        <w:numPr>
          <w:ilvl w:val="0"/>
          <w:numId w:val="33"/>
        </w:numPr>
        <w:spacing w:line="276" w:lineRule="auto"/>
        <w:rPr>
          <w:color w:val="auto"/>
          <w:sz w:val="24"/>
          <w:szCs w:val="24"/>
        </w:rPr>
      </w:pPr>
      <w:r w:rsidRPr="005C4CBB">
        <w:rPr>
          <w:color w:val="auto"/>
          <w:sz w:val="24"/>
          <w:szCs w:val="24"/>
        </w:rPr>
        <w:t>T</w:t>
      </w:r>
      <w:r w:rsidR="00E467A0" w:rsidRPr="005C4CBB">
        <w:rPr>
          <w:color w:val="auto"/>
          <w:sz w:val="24"/>
          <w:szCs w:val="24"/>
        </w:rPr>
        <w:t>aught</w:t>
      </w:r>
      <w:r w:rsidRPr="005C4CBB">
        <w:rPr>
          <w:color w:val="auto"/>
          <w:sz w:val="24"/>
          <w:szCs w:val="24"/>
        </w:rPr>
        <w:t xml:space="preserve"> </w:t>
      </w:r>
      <w:r w:rsidR="002C1B00" w:rsidRPr="005C4CBB">
        <w:rPr>
          <w:color w:val="auto"/>
          <w:sz w:val="24"/>
          <w:szCs w:val="24"/>
        </w:rPr>
        <w:t>ICT</w:t>
      </w:r>
      <w:r w:rsidRPr="005C4CBB">
        <w:rPr>
          <w:color w:val="auto"/>
          <w:sz w:val="24"/>
          <w:szCs w:val="24"/>
        </w:rPr>
        <w:t xml:space="preserve"> </w:t>
      </w:r>
      <w:r w:rsidR="002C1B00" w:rsidRPr="005C4CBB">
        <w:rPr>
          <w:color w:val="auto"/>
          <w:sz w:val="24"/>
          <w:szCs w:val="24"/>
        </w:rPr>
        <w:t xml:space="preserve">and </w:t>
      </w:r>
      <w:r w:rsidR="00E467A0" w:rsidRPr="005C4CBB">
        <w:rPr>
          <w:color w:val="auto"/>
          <w:sz w:val="24"/>
          <w:szCs w:val="24"/>
        </w:rPr>
        <w:t>programming</w:t>
      </w:r>
      <w:r w:rsidR="002C1B00" w:rsidRPr="005C4CBB">
        <w:rPr>
          <w:color w:val="auto"/>
          <w:sz w:val="24"/>
          <w:szCs w:val="24"/>
        </w:rPr>
        <w:t xml:space="preserve"> </w:t>
      </w:r>
      <w:r w:rsidRPr="005C4CBB">
        <w:rPr>
          <w:color w:val="auto"/>
          <w:sz w:val="24"/>
          <w:szCs w:val="24"/>
        </w:rPr>
        <w:t>courses to student</w:t>
      </w:r>
      <w:r w:rsidR="002C1B00" w:rsidRPr="005C4CBB">
        <w:rPr>
          <w:color w:val="auto"/>
          <w:sz w:val="24"/>
          <w:szCs w:val="24"/>
        </w:rPr>
        <w:t>s</w:t>
      </w:r>
      <w:r w:rsidR="00E467A0" w:rsidRPr="005C4CBB">
        <w:rPr>
          <w:color w:val="auto"/>
          <w:sz w:val="24"/>
          <w:szCs w:val="24"/>
        </w:rPr>
        <w:t xml:space="preserve"> in several schools and </w:t>
      </w:r>
      <w:r w:rsidR="007C4587">
        <w:rPr>
          <w:color w:val="auto"/>
          <w:sz w:val="24"/>
          <w:szCs w:val="24"/>
        </w:rPr>
        <w:t>employees of client companies</w:t>
      </w:r>
      <w:r w:rsidRPr="005C4CBB">
        <w:rPr>
          <w:color w:val="auto"/>
          <w:sz w:val="24"/>
          <w:szCs w:val="24"/>
        </w:rPr>
        <w:t>.</w:t>
      </w:r>
    </w:p>
    <w:p w14:paraId="2AFE8FE3" w14:textId="77777777" w:rsidR="005C4CBB" w:rsidRDefault="0018361B" w:rsidP="008C6168">
      <w:pPr>
        <w:pStyle w:val="ListParagraph"/>
        <w:numPr>
          <w:ilvl w:val="0"/>
          <w:numId w:val="33"/>
        </w:numPr>
        <w:spacing w:line="276" w:lineRule="auto"/>
        <w:rPr>
          <w:color w:val="auto"/>
          <w:sz w:val="24"/>
          <w:szCs w:val="24"/>
        </w:rPr>
      </w:pPr>
      <w:r w:rsidRPr="005C4CBB">
        <w:rPr>
          <w:color w:val="auto"/>
          <w:sz w:val="24"/>
          <w:szCs w:val="24"/>
        </w:rPr>
        <w:t xml:space="preserve">Initiated the use of </w:t>
      </w:r>
      <w:r w:rsidR="005C4CBB" w:rsidRPr="005C4CBB">
        <w:rPr>
          <w:color w:val="auto"/>
          <w:sz w:val="24"/>
          <w:szCs w:val="24"/>
        </w:rPr>
        <w:t>Google Calendar</w:t>
      </w:r>
      <w:r w:rsidR="00D3055C" w:rsidRPr="005C4CBB">
        <w:rPr>
          <w:color w:val="auto"/>
          <w:sz w:val="24"/>
          <w:szCs w:val="24"/>
        </w:rPr>
        <w:t xml:space="preserve"> t</w:t>
      </w:r>
      <w:r w:rsidR="005C4CBB" w:rsidRPr="005C4CBB">
        <w:rPr>
          <w:color w:val="auto"/>
          <w:sz w:val="24"/>
          <w:szCs w:val="24"/>
        </w:rPr>
        <w:t>o</w:t>
      </w:r>
      <w:r w:rsidR="00D3055C" w:rsidRPr="005C4CBB">
        <w:rPr>
          <w:color w:val="auto"/>
          <w:sz w:val="24"/>
          <w:szCs w:val="24"/>
        </w:rPr>
        <w:t xml:space="preserve"> </w:t>
      </w:r>
      <w:r w:rsidR="005C4CBB" w:rsidRPr="005C4CBB">
        <w:rPr>
          <w:color w:val="auto"/>
          <w:sz w:val="24"/>
          <w:szCs w:val="24"/>
        </w:rPr>
        <w:t xml:space="preserve">manage </w:t>
      </w:r>
      <w:r w:rsidR="00D3055C" w:rsidRPr="005C4CBB">
        <w:rPr>
          <w:color w:val="auto"/>
          <w:sz w:val="24"/>
          <w:szCs w:val="24"/>
        </w:rPr>
        <w:t>company’s</w:t>
      </w:r>
      <w:r w:rsidR="008C6168" w:rsidRPr="005C4CBB">
        <w:rPr>
          <w:color w:val="auto"/>
          <w:sz w:val="24"/>
          <w:szCs w:val="24"/>
        </w:rPr>
        <w:t xml:space="preserve"> </w:t>
      </w:r>
      <w:r w:rsidR="00D03367" w:rsidRPr="005C4CBB">
        <w:rPr>
          <w:color w:val="auto"/>
          <w:sz w:val="24"/>
          <w:szCs w:val="24"/>
        </w:rPr>
        <w:t>operations.</w:t>
      </w:r>
    </w:p>
    <w:p w14:paraId="0FFCE7E7" w14:textId="3EDC7844" w:rsidR="008C6168" w:rsidRPr="005C4CBB" w:rsidRDefault="008C6168" w:rsidP="008C6168">
      <w:pPr>
        <w:pStyle w:val="ListParagraph"/>
        <w:numPr>
          <w:ilvl w:val="0"/>
          <w:numId w:val="33"/>
        </w:numPr>
        <w:spacing w:line="276" w:lineRule="auto"/>
        <w:rPr>
          <w:color w:val="auto"/>
          <w:sz w:val="24"/>
          <w:szCs w:val="24"/>
        </w:rPr>
      </w:pPr>
      <w:r w:rsidRPr="005C4CBB">
        <w:rPr>
          <w:color w:val="auto"/>
          <w:sz w:val="24"/>
          <w:szCs w:val="24"/>
        </w:rPr>
        <w:t>Monitor</w:t>
      </w:r>
      <w:r w:rsidR="00D3055C" w:rsidRPr="005C4CBB">
        <w:rPr>
          <w:color w:val="auto"/>
          <w:sz w:val="24"/>
          <w:szCs w:val="24"/>
        </w:rPr>
        <w:t>ed</w:t>
      </w:r>
      <w:r w:rsidRPr="005C4CBB">
        <w:rPr>
          <w:color w:val="auto"/>
          <w:sz w:val="24"/>
          <w:szCs w:val="24"/>
        </w:rPr>
        <w:t xml:space="preserve"> equipment performance to determine need for repair or replacement. </w:t>
      </w:r>
    </w:p>
    <w:p w14:paraId="74593905" w14:textId="77777777" w:rsidR="008C6168" w:rsidRPr="00221595" w:rsidRDefault="008C6168" w:rsidP="008C6168">
      <w:pPr>
        <w:spacing w:line="276" w:lineRule="auto"/>
        <w:rPr>
          <w:color w:val="auto"/>
          <w:sz w:val="24"/>
          <w:szCs w:val="24"/>
        </w:rPr>
      </w:pPr>
    </w:p>
    <w:p w14:paraId="3775EC2C" w14:textId="77777777" w:rsidR="00716B55" w:rsidRPr="00221595" w:rsidRDefault="008C6168" w:rsidP="008C6168">
      <w:pPr>
        <w:spacing w:line="276" w:lineRule="auto"/>
        <w:rPr>
          <w:b/>
          <w:color w:val="auto"/>
          <w:sz w:val="24"/>
          <w:szCs w:val="24"/>
        </w:rPr>
      </w:pPr>
      <w:r w:rsidRPr="00221595">
        <w:rPr>
          <w:b/>
          <w:color w:val="auto"/>
          <w:sz w:val="24"/>
          <w:szCs w:val="24"/>
        </w:rPr>
        <w:t>MEDIA PERSONNEL (VOLUNTARY)</w:t>
      </w:r>
    </w:p>
    <w:p w14:paraId="41F21852" w14:textId="07D3CAA2" w:rsidR="008C6168" w:rsidRPr="00221595" w:rsidRDefault="008C6168" w:rsidP="008C6168">
      <w:pPr>
        <w:spacing w:line="276" w:lineRule="auto"/>
        <w:rPr>
          <w:b/>
          <w:color w:val="auto"/>
          <w:sz w:val="24"/>
          <w:szCs w:val="24"/>
        </w:rPr>
      </w:pPr>
      <w:r w:rsidRPr="00221595">
        <w:rPr>
          <w:b/>
          <w:color w:val="auto"/>
          <w:sz w:val="24"/>
          <w:szCs w:val="24"/>
        </w:rPr>
        <w:t>DOMINION CITY</w:t>
      </w:r>
      <w:r w:rsidR="00264974">
        <w:rPr>
          <w:b/>
          <w:color w:val="auto"/>
          <w:sz w:val="24"/>
          <w:szCs w:val="24"/>
        </w:rPr>
        <w:t xml:space="preserve"> ISOLO</w:t>
      </w:r>
      <w:r w:rsidRPr="00221595">
        <w:rPr>
          <w:b/>
          <w:color w:val="auto"/>
          <w:sz w:val="24"/>
          <w:szCs w:val="24"/>
        </w:rPr>
        <w:t>, LAGOS</w:t>
      </w:r>
      <w:r w:rsidR="00264974">
        <w:rPr>
          <w:b/>
          <w:color w:val="auto"/>
          <w:sz w:val="24"/>
          <w:szCs w:val="24"/>
        </w:rPr>
        <w:t>, NIGERIA.</w:t>
      </w:r>
    </w:p>
    <w:p w14:paraId="6226C260" w14:textId="77777777" w:rsidR="00394DCC" w:rsidRPr="00394DCC" w:rsidRDefault="00394DCC" w:rsidP="00394DCC">
      <w:pPr>
        <w:spacing w:line="276" w:lineRule="auto"/>
        <w:rPr>
          <w:color w:val="auto"/>
          <w:sz w:val="24"/>
          <w:szCs w:val="24"/>
        </w:rPr>
      </w:pPr>
      <w:r w:rsidRPr="00394DCC">
        <w:rPr>
          <w:color w:val="auto"/>
          <w:sz w:val="24"/>
          <w:szCs w:val="24"/>
        </w:rPr>
        <w:t>APRIL 2021 – TILL DATE</w:t>
      </w:r>
    </w:p>
    <w:p w14:paraId="174B97ED" w14:textId="77777777" w:rsidR="008C6168" w:rsidRPr="00221595" w:rsidRDefault="008C6168" w:rsidP="008C6168">
      <w:pPr>
        <w:spacing w:line="276" w:lineRule="auto"/>
        <w:rPr>
          <w:color w:val="auto"/>
          <w:sz w:val="24"/>
          <w:szCs w:val="24"/>
        </w:rPr>
      </w:pPr>
    </w:p>
    <w:p w14:paraId="4A100EAD" w14:textId="1D25A265" w:rsidR="008C6168" w:rsidRPr="00221595" w:rsidRDefault="00394DCC" w:rsidP="008C6168">
      <w:pPr>
        <w:spacing w:line="276" w:lineRule="auto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Responsibilities and </w:t>
      </w:r>
      <w:r w:rsidR="00D3055C">
        <w:rPr>
          <w:b/>
          <w:color w:val="auto"/>
          <w:sz w:val="24"/>
          <w:szCs w:val="24"/>
        </w:rPr>
        <w:t>Accomplishments</w:t>
      </w:r>
    </w:p>
    <w:p w14:paraId="7097B6B6" w14:textId="59D7B922" w:rsidR="0001646F" w:rsidRPr="005C4CBB" w:rsidRDefault="0001646F" w:rsidP="0001646F">
      <w:pPr>
        <w:pStyle w:val="ListParagraph"/>
        <w:numPr>
          <w:ilvl w:val="0"/>
          <w:numId w:val="30"/>
        </w:numPr>
        <w:spacing w:line="276" w:lineRule="auto"/>
        <w:rPr>
          <w:b/>
          <w:bCs/>
          <w:color w:val="auto"/>
          <w:sz w:val="24"/>
          <w:szCs w:val="24"/>
        </w:rPr>
      </w:pPr>
      <w:r w:rsidRPr="0001646F">
        <w:rPr>
          <w:color w:val="auto"/>
          <w:sz w:val="24"/>
          <w:szCs w:val="24"/>
        </w:rPr>
        <w:t>Implemented process for maintenance and repair of media facilities.</w:t>
      </w:r>
    </w:p>
    <w:p w14:paraId="6E9A1E8F" w14:textId="15C24BF4" w:rsidR="005C4CBB" w:rsidRPr="00334902" w:rsidRDefault="005C4CBB" w:rsidP="005C4CBB">
      <w:pPr>
        <w:pStyle w:val="ListParagraph"/>
        <w:numPr>
          <w:ilvl w:val="0"/>
          <w:numId w:val="30"/>
        </w:numPr>
        <w:spacing w:line="276" w:lineRule="auto"/>
        <w:rPr>
          <w:b/>
          <w:bCs/>
          <w:color w:val="auto"/>
          <w:sz w:val="24"/>
          <w:szCs w:val="24"/>
        </w:rPr>
      </w:pPr>
      <w:r w:rsidRPr="00334902">
        <w:rPr>
          <w:color w:val="auto"/>
          <w:sz w:val="24"/>
          <w:szCs w:val="24"/>
        </w:rPr>
        <w:t>Facilitate</w:t>
      </w:r>
      <w:r w:rsidR="00B80CBB">
        <w:rPr>
          <w:color w:val="auto"/>
          <w:sz w:val="24"/>
          <w:szCs w:val="24"/>
        </w:rPr>
        <w:t xml:space="preserve"> online</w:t>
      </w:r>
      <w:r w:rsidRPr="00334902">
        <w:rPr>
          <w:color w:val="auto"/>
          <w:sz w:val="24"/>
          <w:szCs w:val="24"/>
        </w:rPr>
        <w:t xml:space="preserve"> meetings using software applications such as Google Meet, Zoom, Power Point and Easy Worship.</w:t>
      </w:r>
    </w:p>
    <w:p w14:paraId="43E62159" w14:textId="67A7E032" w:rsidR="005C4CBB" w:rsidRPr="005C4CBB" w:rsidRDefault="005C4CBB" w:rsidP="005C4CBB">
      <w:pPr>
        <w:pStyle w:val="ListParagraph"/>
        <w:numPr>
          <w:ilvl w:val="0"/>
          <w:numId w:val="30"/>
        </w:numPr>
        <w:spacing w:line="276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Set-up and operation of </w:t>
      </w:r>
      <w:r w:rsidRPr="00334902">
        <w:rPr>
          <w:color w:val="auto"/>
          <w:sz w:val="24"/>
          <w:szCs w:val="24"/>
        </w:rPr>
        <w:t>ICT</w:t>
      </w:r>
      <w:r>
        <w:rPr>
          <w:color w:val="auto"/>
          <w:sz w:val="24"/>
          <w:szCs w:val="24"/>
        </w:rPr>
        <w:t>/Media</w:t>
      </w:r>
      <w:r w:rsidRPr="00334902">
        <w:rPr>
          <w:color w:val="auto"/>
          <w:sz w:val="24"/>
          <w:szCs w:val="24"/>
        </w:rPr>
        <w:t xml:space="preserve"> infrastructure.</w:t>
      </w:r>
    </w:p>
    <w:p w14:paraId="0C6C0E74" w14:textId="55246731" w:rsidR="0001646F" w:rsidRPr="00334902" w:rsidRDefault="0001646F" w:rsidP="0001646F">
      <w:pPr>
        <w:pStyle w:val="ListParagraph"/>
        <w:spacing w:line="276" w:lineRule="auto"/>
        <w:rPr>
          <w:b/>
          <w:bCs/>
          <w:color w:val="auto"/>
          <w:sz w:val="24"/>
          <w:szCs w:val="24"/>
        </w:rPr>
      </w:pPr>
    </w:p>
    <w:p w14:paraId="2667FD26" w14:textId="77777777" w:rsidR="00334902" w:rsidRDefault="00334902" w:rsidP="002D01CE">
      <w:pPr>
        <w:spacing w:line="276" w:lineRule="auto"/>
        <w:rPr>
          <w:b/>
          <w:bCs/>
          <w:color w:val="auto"/>
          <w:sz w:val="24"/>
          <w:szCs w:val="24"/>
        </w:rPr>
      </w:pPr>
    </w:p>
    <w:p w14:paraId="554D8637" w14:textId="261226C8" w:rsidR="00394DCC" w:rsidRDefault="000E6AE9" w:rsidP="002D01CE">
      <w:pPr>
        <w:spacing w:line="276" w:lineRule="auto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HEAD </w:t>
      </w:r>
      <w:r w:rsidR="000F7E3E" w:rsidRPr="00221595">
        <w:rPr>
          <w:b/>
          <w:color w:val="auto"/>
          <w:sz w:val="24"/>
          <w:szCs w:val="24"/>
        </w:rPr>
        <w:t>TEACHER (</w:t>
      </w:r>
      <w:r w:rsidR="00B806ED">
        <w:rPr>
          <w:b/>
          <w:color w:val="auto"/>
          <w:sz w:val="24"/>
          <w:szCs w:val="24"/>
        </w:rPr>
        <w:t>NATIONAL YOUTH SERVICE CORP</w:t>
      </w:r>
      <w:r w:rsidR="000F7E3E" w:rsidRPr="00221595">
        <w:rPr>
          <w:b/>
          <w:color w:val="auto"/>
          <w:sz w:val="24"/>
          <w:szCs w:val="24"/>
        </w:rPr>
        <w:t>, NYSC)</w:t>
      </w:r>
    </w:p>
    <w:p w14:paraId="09DA8E9F" w14:textId="662CFD73" w:rsidR="000F7E3E" w:rsidRPr="00221595" w:rsidRDefault="000F7E3E" w:rsidP="002D01CE">
      <w:pPr>
        <w:spacing w:line="276" w:lineRule="auto"/>
        <w:rPr>
          <w:b/>
          <w:color w:val="auto"/>
          <w:sz w:val="24"/>
          <w:szCs w:val="24"/>
        </w:rPr>
      </w:pPr>
      <w:r w:rsidRPr="00221595">
        <w:rPr>
          <w:b/>
          <w:color w:val="auto"/>
          <w:sz w:val="24"/>
          <w:szCs w:val="24"/>
        </w:rPr>
        <w:t>DIVINE SCHOLARS ACADEMY</w:t>
      </w:r>
      <w:r w:rsidR="000E6AE9">
        <w:rPr>
          <w:b/>
          <w:color w:val="auto"/>
          <w:sz w:val="24"/>
          <w:szCs w:val="24"/>
        </w:rPr>
        <w:t xml:space="preserve"> (JUNIOR SECONDARY SCHOOL)</w:t>
      </w:r>
    </w:p>
    <w:p w14:paraId="209E21F6" w14:textId="6C514F38" w:rsidR="00D10F02" w:rsidRPr="00394DCC" w:rsidRDefault="00394DCC" w:rsidP="002D01CE">
      <w:pPr>
        <w:spacing w:line="276" w:lineRule="auto"/>
        <w:rPr>
          <w:b/>
          <w:bCs/>
          <w:color w:val="auto"/>
          <w:sz w:val="24"/>
          <w:szCs w:val="24"/>
        </w:rPr>
      </w:pPr>
      <w:r w:rsidRPr="00394DCC">
        <w:rPr>
          <w:b/>
          <w:bCs/>
          <w:color w:val="auto"/>
          <w:sz w:val="24"/>
          <w:szCs w:val="24"/>
        </w:rPr>
        <w:t>IDIROKO, IPOKIA, OGUN STATE, NIGERIA.</w:t>
      </w:r>
    </w:p>
    <w:p w14:paraId="4A7EE6F6" w14:textId="77777777" w:rsidR="00394DCC" w:rsidRPr="00394DCC" w:rsidRDefault="00394DCC" w:rsidP="00394DCC">
      <w:pPr>
        <w:spacing w:line="276" w:lineRule="auto"/>
        <w:rPr>
          <w:bCs/>
          <w:color w:val="auto"/>
          <w:sz w:val="24"/>
          <w:szCs w:val="24"/>
        </w:rPr>
      </w:pPr>
      <w:r w:rsidRPr="00394DCC">
        <w:rPr>
          <w:bCs/>
          <w:color w:val="auto"/>
          <w:sz w:val="24"/>
          <w:szCs w:val="24"/>
        </w:rPr>
        <w:t>JUNE 2019 – JUNE 2020</w:t>
      </w:r>
    </w:p>
    <w:p w14:paraId="54EE2C40" w14:textId="5024787A" w:rsidR="004C1064" w:rsidRDefault="004C1064" w:rsidP="00443B0F">
      <w:pPr>
        <w:spacing w:line="276" w:lineRule="auto"/>
        <w:rPr>
          <w:color w:val="auto"/>
          <w:sz w:val="24"/>
          <w:szCs w:val="24"/>
        </w:rPr>
      </w:pPr>
    </w:p>
    <w:p w14:paraId="50354594" w14:textId="23452378" w:rsidR="00334902" w:rsidRPr="00221595" w:rsidRDefault="00394DCC" w:rsidP="00334902">
      <w:pPr>
        <w:spacing w:line="276" w:lineRule="auto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Responsibilities and </w:t>
      </w:r>
      <w:r w:rsidR="00334902">
        <w:rPr>
          <w:b/>
          <w:color w:val="auto"/>
          <w:sz w:val="24"/>
          <w:szCs w:val="24"/>
        </w:rPr>
        <w:t>Accomplishments</w:t>
      </w:r>
    </w:p>
    <w:p w14:paraId="4F901EFE" w14:textId="3827FE6C" w:rsidR="00264974" w:rsidRPr="00264974" w:rsidRDefault="005C4CBB" w:rsidP="00264974">
      <w:pPr>
        <w:pStyle w:val="ListParagraph"/>
        <w:numPr>
          <w:ilvl w:val="0"/>
          <w:numId w:val="31"/>
        </w:numPr>
        <w:spacing w:line="276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Taught</w:t>
      </w:r>
      <w:r w:rsidR="00264974" w:rsidRPr="00264974">
        <w:rPr>
          <w:color w:val="auto"/>
          <w:sz w:val="24"/>
          <w:szCs w:val="24"/>
        </w:rPr>
        <w:t xml:space="preserve"> Mathematics, ICT, Technical Drawing</w:t>
      </w:r>
      <w:r w:rsidR="00264974">
        <w:rPr>
          <w:color w:val="auto"/>
          <w:sz w:val="24"/>
          <w:szCs w:val="24"/>
        </w:rPr>
        <w:t>,</w:t>
      </w:r>
      <w:r w:rsidR="00264974" w:rsidRPr="00264974">
        <w:rPr>
          <w:color w:val="auto"/>
          <w:sz w:val="24"/>
          <w:szCs w:val="24"/>
        </w:rPr>
        <w:t xml:space="preserve"> Basic Science</w:t>
      </w:r>
      <w:r w:rsidR="00264974">
        <w:rPr>
          <w:color w:val="auto"/>
          <w:sz w:val="24"/>
          <w:szCs w:val="24"/>
        </w:rPr>
        <w:t xml:space="preserve"> and Agriculture</w:t>
      </w:r>
      <w:r>
        <w:rPr>
          <w:color w:val="auto"/>
          <w:sz w:val="24"/>
          <w:szCs w:val="24"/>
        </w:rPr>
        <w:t xml:space="preserve"> as head teacher</w:t>
      </w:r>
      <w:r w:rsidR="00264974" w:rsidRPr="00264974">
        <w:rPr>
          <w:color w:val="auto"/>
          <w:sz w:val="24"/>
          <w:szCs w:val="24"/>
        </w:rPr>
        <w:t>.</w:t>
      </w:r>
    </w:p>
    <w:p w14:paraId="26BEB55C" w14:textId="38BD41BF" w:rsidR="00334902" w:rsidRDefault="0001646F" w:rsidP="00334902">
      <w:pPr>
        <w:pStyle w:val="ListParagraph"/>
        <w:numPr>
          <w:ilvl w:val="0"/>
          <w:numId w:val="31"/>
        </w:numPr>
        <w:spacing w:line="276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Significantly i</w:t>
      </w:r>
      <w:r w:rsidR="00334902">
        <w:rPr>
          <w:color w:val="auto"/>
          <w:sz w:val="24"/>
          <w:szCs w:val="24"/>
        </w:rPr>
        <w:t>mproved</w:t>
      </w:r>
      <w:r>
        <w:rPr>
          <w:color w:val="auto"/>
          <w:sz w:val="24"/>
          <w:szCs w:val="24"/>
        </w:rPr>
        <w:t xml:space="preserve"> study culture among students.</w:t>
      </w:r>
    </w:p>
    <w:p w14:paraId="4C171C93" w14:textId="152CDF2C" w:rsidR="0001646F" w:rsidRDefault="004A385A" w:rsidP="00334902">
      <w:pPr>
        <w:pStyle w:val="ListParagraph"/>
        <w:numPr>
          <w:ilvl w:val="0"/>
          <w:numId w:val="31"/>
        </w:numPr>
        <w:spacing w:line="276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Gave</w:t>
      </w:r>
      <w:r w:rsidR="0001646F">
        <w:rPr>
          <w:color w:val="auto"/>
          <w:sz w:val="24"/>
          <w:szCs w:val="24"/>
        </w:rPr>
        <w:t xml:space="preserve"> teaching of courses such as Basic Technology, ICT and Technical Drawing that suffered lack of due attention before my appointment</w:t>
      </w:r>
      <w:r>
        <w:rPr>
          <w:color w:val="auto"/>
          <w:sz w:val="24"/>
          <w:szCs w:val="24"/>
        </w:rPr>
        <w:t xml:space="preserve"> a great boost</w:t>
      </w:r>
      <w:r w:rsidR="0001646F">
        <w:rPr>
          <w:color w:val="auto"/>
          <w:sz w:val="24"/>
          <w:szCs w:val="24"/>
        </w:rPr>
        <w:t>.</w:t>
      </w:r>
    </w:p>
    <w:p w14:paraId="5464D0E5" w14:textId="750AA9CD" w:rsidR="00D335BA" w:rsidRPr="0001646F" w:rsidRDefault="0001646F" w:rsidP="00443B0F">
      <w:pPr>
        <w:pStyle w:val="ListParagraph"/>
        <w:numPr>
          <w:ilvl w:val="0"/>
          <w:numId w:val="31"/>
        </w:numPr>
        <w:spacing w:line="276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Implemented process for preparation of students for forthcoming external exams.</w:t>
      </w:r>
    </w:p>
    <w:sectPr w:rsidR="00D335BA" w:rsidRPr="0001646F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E79EF" w14:textId="77777777" w:rsidR="009F0273" w:rsidRDefault="009F0273" w:rsidP="0068194B">
      <w:r>
        <w:separator/>
      </w:r>
    </w:p>
    <w:p w14:paraId="7EB8A9EA" w14:textId="77777777" w:rsidR="009F0273" w:rsidRDefault="009F0273"/>
    <w:p w14:paraId="0D5B80DA" w14:textId="77777777" w:rsidR="009F0273" w:rsidRDefault="009F0273"/>
  </w:endnote>
  <w:endnote w:type="continuationSeparator" w:id="0">
    <w:p w14:paraId="4445D79E" w14:textId="77777777" w:rsidR="009F0273" w:rsidRDefault="009F0273" w:rsidP="0068194B">
      <w:r>
        <w:continuationSeparator/>
      </w:r>
    </w:p>
    <w:p w14:paraId="466DA157" w14:textId="77777777" w:rsidR="009F0273" w:rsidRDefault="009F0273"/>
    <w:p w14:paraId="76D35162" w14:textId="77777777" w:rsidR="009F0273" w:rsidRDefault="009F0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60D0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C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B8F46" w14:textId="77777777" w:rsidR="009F0273" w:rsidRDefault="009F0273" w:rsidP="0068194B">
      <w:r>
        <w:separator/>
      </w:r>
    </w:p>
    <w:p w14:paraId="62B423D5" w14:textId="77777777" w:rsidR="009F0273" w:rsidRDefault="009F0273"/>
    <w:p w14:paraId="33CF8416" w14:textId="77777777" w:rsidR="009F0273" w:rsidRDefault="009F0273"/>
  </w:footnote>
  <w:footnote w:type="continuationSeparator" w:id="0">
    <w:p w14:paraId="331BDB5D" w14:textId="77777777" w:rsidR="009F0273" w:rsidRDefault="009F0273" w:rsidP="0068194B">
      <w:r>
        <w:continuationSeparator/>
      </w:r>
    </w:p>
    <w:p w14:paraId="4EBB4DFC" w14:textId="77777777" w:rsidR="009F0273" w:rsidRDefault="009F0273"/>
    <w:p w14:paraId="02AB962A" w14:textId="77777777" w:rsidR="009F0273" w:rsidRDefault="009F0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84B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9C7F9F" wp14:editId="41D8CA8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8750AA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375pt;height:375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5B2A99"/>
    <w:multiLevelType w:val="hybridMultilevel"/>
    <w:tmpl w:val="E8FA4D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7702"/>
    <w:multiLevelType w:val="hybridMultilevel"/>
    <w:tmpl w:val="D8969028"/>
    <w:lvl w:ilvl="0" w:tplc="175EC2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2A2E4D"/>
    <w:multiLevelType w:val="hybridMultilevel"/>
    <w:tmpl w:val="196ED132"/>
    <w:lvl w:ilvl="0" w:tplc="010A49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92AE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D2A3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85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3AD5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A62D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A082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437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961C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4066EB8"/>
    <w:multiLevelType w:val="hybridMultilevel"/>
    <w:tmpl w:val="9F5E89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02B494D"/>
    <w:multiLevelType w:val="hybridMultilevel"/>
    <w:tmpl w:val="9A2AD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7714E"/>
    <w:multiLevelType w:val="hybridMultilevel"/>
    <w:tmpl w:val="F7648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F3BAB"/>
    <w:multiLevelType w:val="hybridMultilevel"/>
    <w:tmpl w:val="65B66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E5160"/>
    <w:multiLevelType w:val="multilevel"/>
    <w:tmpl w:val="26726C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4D50046"/>
    <w:multiLevelType w:val="hybridMultilevel"/>
    <w:tmpl w:val="4F386D62"/>
    <w:lvl w:ilvl="0" w:tplc="B3E4A58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924F8"/>
    <w:multiLevelType w:val="hybridMultilevel"/>
    <w:tmpl w:val="0E36AB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3424B"/>
    <w:multiLevelType w:val="hybridMultilevel"/>
    <w:tmpl w:val="09B01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5871D2"/>
    <w:multiLevelType w:val="hybridMultilevel"/>
    <w:tmpl w:val="BC2ED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D6ECA"/>
    <w:multiLevelType w:val="hybridMultilevel"/>
    <w:tmpl w:val="0BEE2C64"/>
    <w:lvl w:ilvl="0" w:tplc="B3E4A58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AB2EB6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98C5AF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EAAC95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5CA3E5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300DC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D3454A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2762D2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E2C22C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6C6F256D"/>
    <w:multiLevelType w:val="hybridMultilevel"/>
    <w:tmpl w:val="E14EE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63941"/>
    <w:multiLevelType w:val="hybridMultilevel"/>
    <w:tmpl w:val="412E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60B85"/>
    <w:multiLevelType w:val="hybridMultilevel"/>
    <w:tmpl w:val="12F6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E4557"/>
    <w:multiLevelType w:val="hybridMultilevel"/>
    <w:tmpl w:val="4D3665BE"/>
    <w:lvl w:ilvl="0" w:tplc="04FEE6DC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D71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234324">
    <w:abstractNumId w:val="9"/>
  </w:num>
  <w:num w:numId="2" w16cid:durableId="406851766">
    <w:abstractNumId w:val="8"/>
  </w:num>
  <w:num w:numId="3" w16cid:durableId="493648277">
    <w:abstractNumId w:val="7"/>
  </w:num>
  <w:num w:numId="4" w16cid:durableId="1060053245">
    <w:abstractNumId w:val="6"/>
  </w:num>
  <w:num w:numId="5" w16cid:durableId="1153064870">
    <w:abstractNumId w:val="14"/>
  </w:num>
  <w:num w:numId="6" w16cid:durableId="1875844194">
    <w:abstractNumId w:val="3"/>
  </w:num>
  <w:num w:numId="7" w16cid:durableId="1702822730">
    <w:abstractNumId w:val="19"/>
  </w:num>
  <w:num w:numId="8" w16cid:durableId="1276403898">
    <w:abstractNumId w:val="2"/>
  </w:num>
  <w:num w:numId="9" w16cid:durableId="272061051">
    <w:abstractNumId w:val="23"/>
  </w:num>
  <w:num w:numId="10" w16cid:durableId="748429631">
    <w:abstractNumId w:val="5"/>
  </w:num>
  <w:num w:numId="11" w16cid:durableId="898858551">
    <w:abstractNumId w:val="4"/>
  </w:num>
  <w:num w:numId="12" w16cid:durableId="1253856880">
    <w:abstractNumId w:val="1"/>
  </w:num>
  <w:num w:numId="13" w16cid:durableId="681931999">
    <w:abstractNumId w:val="0"/>
  </w:num>
  <w:num w:numId="14" w16cid:durableId="1777486322">
    <w:abstractNumId w:val="12"/>
  </w:num>
  <w:num w:numId="15" w16cid:durableId="1133063245">
    <w:abstractNumId w:val="16"/>
  </w:num>
  <w:num w:numId="16" w16cid:durableId="1408108098">
    <w:abstractNumId w:val="11"/>
  </w:num>
  <w:num w:numId="17" w16cid:durableId="492647478">
    <w:abstractNumId w:val="28"/>
  </w:num>
  <w:num w:numId="18" w16cid:durableId="1226455016">
    <w:abstractNumId w:val="24"/>
  </w:num>
  <w:num w:numId="19" w16cid:durableId="552083392">
    <w:abstractNumId w:val="27"/>
  </w:num>
  <w:num w:numId="20" w16cid:durableId="685328673">
    <w:abstractNumId w:val="15"/>
  </w:num>
  <w:num w:numId="21" w16cid:durableId="22290717">
    <w:abstractNumId w:val="25"/>
  </w:num>
  <w:num w:numId="22" w16cid:durableId="325785610">
    <w:abstractNumId w:val="25"/>
  </w:num>
  <w:num w:numId="23" w16cid:durableId="701712543">
    <w:abstractNumId w:val="25"/>
  </w:num>
  <w:num w:numId="24" w16cid:durableId="1571110649">
    <w:abstractNumId w:val="20"/>
  </w:num>
  <w:num w:numId="25" w16cid:durableId="538661565">
    <w:abstractNumId w:val="29"/>
  </w:num>
  <w:num w:numId="26" w16cid:durableId="1102920298">
    <w:abstractNumId w:val="17"/>
  </w:num>
  <w:num w:numId="27" w16cid:durableId="181214962">
    <w:abstractNumId w:val="30"/>
  </w:num>
  <w:num w:numId="28" w16cid:durableId="1701738058">
    <w:abstractNumId w:val="10"/>
  </w:num>
  <w:num w:numId="29" w16cid:durableId="517695111">
    <w:abstractNumId w:val="18"/>
  </w:num>
  <w:num w:numId="30" w16cid:durableId="2129856078">
    <w:abstractNumId w:val="13"/>
  </w:num>
  <w:num w:numId="31" w16cid:durableId="805658691">
    <w:abstractNumId w:val="22"/>
  </w:num>
  <w:num w:numId="32" w16cid:durableId="161846">
    <w:abstractNumId w:val="26"/>
  </w:num>
  <w:num w:numId="33" w16cid:durableId="9964946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2C"/>
    <w:rsid w:val="000001EF"/>
    <w:rsid w:val="00005214"/>
    <w:rsid w:val="00007322"/>
    <w:rsid w:val="00007728"/>
    <w:rsid w:val="0001427F"/>
    <w:rsid w:val="0001646F"/>
    <w:rsid w:val="00024584"/>
    <w:rsid w:val="00024730"/>
    <w:rsid w:val="00025E5B"/>
    <w:rsid w:val="00044C7E"/>
    <w:rsid w:val="00055E95"/>
    <w:rsid w:val="00056C38"/>
    <w:rsid w:val="0007021F"/>
    <w:rsid w:val="000B2BA5"/>
    <w:rsid w:val="000C14C6"/>
    <w:rsid w:val="000C658B"/>
    <w:rsid w:val="000D1E09"/>
    <w:rsid w:val="000E48B6"/>
    <w:rsid w:val="000E6AE9"/>
    <w:rsid w:val="000F2A9F"/>
    <w:rsid w:val="000F2F8C"/>
    <w:rsid w:val="000F7E3E"/>
    <w:rsid w:val="0010006E"/>
    <w:rsid w:val="001045A8"/>
    <w:rsid w:val="00114A91"/>
    <w:rsid w:val="0013718C"/>
    <w:rsid w:val="001427E1"/>
    <w:rsid w:val="001448BD"/>
    <w:rsid w:val="00162C20"/>
    <w:rsid w:val="00163328"/>
    <w:rsid w:val="00163668"/>
    <w:rsid w:val="00171138"/>
    <w:rsid w:val="00171566"/>
    <w:rsid w:val="00174676"/>
    <w:rsid w:val="001755A8"/>
    <w:rsid w:val="00175899"/>
    <w:rsid w:val="0018361B"/>
    <w:rsid w:val="00184014"/>
    <w:rsid w:val="00192008"/>
    <w:rsid w:val="001B1C2B"/>
    <w:rsid w:val="001C0E68"/>
    <w:rsid w:val="001C4B6F"/>
    <w:rsid w:val="001D0BF1"/>
    <w:rsid w:val="001E3120"/>
    <w:rsid w:val="001E7055"/>
    <w:rsid w:val="001E7E0C"/>
    <w:rsid w:val="001F0BB0"/>
    <w:rsid w:val="001F4E6D"/>
    <w:rsid w:val="001F6140"/>
    <w:rsid w:val="00203573"/>
    <w:rsid w:val="0020597D"/>
    <w:rsid w:val="00213B4C"/>
    <w:rsid w:val="002175EA"/>
    <w:rsid w:val="00221595"/>
    <w:rsid w:val="002253B0"/>
    <w:rsid w:val="00236D54"/>
    <w:rsid w:val="00241D8C"/>
    <w:rsid w:val="00241FDB"/>
    <w:rsid w:val="0024720C"/>
    <w:rsid w:val="002519F4"/>
    <w:rsid w:val="002617AE"/>
    <w:rsid w:val="002638D0"/>
    <w:rsid w:val="002647D3"/>
    <w:rsid w:val="00264974"/>
    <w:rsid w:val="00270D79"/>
    <w:rsid w:val="00271E28"/>
    <w:rsid w:val="00275EAE"/>
    <w:rsid w:val="00285227"/>
    <w:rsid w:val="00294998"/>
    <w:rsid w:val="00297F18"/>
    <w:rsid w:val="002A1945"/>
    <w:rsid w:val="002B2958"/>
    <w:rsid w:val="002B3FC8"/>
    <w:rsid w:val="002C1B00"/>
    <w:rsid w:val="002C1E70"/>
    <w:rsid w:val="002C690B"/>
    <w:rsid w:val="002D01CE"/>
    <w:rsid w:val="002D23C5"/>
    <w:rsid w:val="002D43BA"/>
    <w:rsid w:val="002D6137"/>
    <w:rsid w:val="002E7E61"/>
    <w:rsid w:val="002F05E5"/>
    <w:rsid w:val="002F254D"/>
    <w:rsid w:val="002F30E4"/>
    <w:rsid w:val="00307140"/>
    <w:rsid w:val="00316DFF"/>
    <w:rsid w:val="00323053"/>
    <w:rsid w:val="00325B57"/>
    <w:rsid w:val="00334902"/>
    <w:rsid w:val="00336056"/>
    <w:rsid w:val="00351DD9"/>
    <w:rsid w:val="003544E1"/>
    <w:rsid w:val="003662A8"/>
    <w:rsid w:val="00366398"/>
    <w:rsid w:val="00366EA3"/>
    <w:rsid w:val="003908D9"/>
    <w:rsid w:val="00394DCC"/>
    <w:rsid w:val="003A0632"/>
    <w:rsid w:val="003A30E5"/>
    <w:rsid w:val="003A6ADF"/>
    <w:rsid w:val="003B5928"/>
    <w:rsid w:val="003C5489"/>
    <w:rsid w:val="003D0832"/>
    <w:rsid w:val="003D380F"/>
    <w:rsid w:val="003E160D"/>
    <w:rsid w:val="003E451F"/>
    <w:rsid w:val="003E7B3C"/>
    <w:rsid w:val="003F1D5F"/>
    <w:rsid w:val="003F3768"/>
    <w:rsid w:val="00405128"/>
    <w:rsid w:val="00406540"/>
    <w:rsid w:val="00406CFF"/>
    <w:rsid w:val="00416B25"/>
    <w:rsid w:val="00417D92"/>
    <w:rsid w:val="00420592"/>
    <w:rsid w:val="00425E63"/>
    <w:rsid w:val="004319E0"/>
    <w:rsid w:val="00437E8C"/>
    <w:rsid w:val="00440225"/>
    <w:rsid w:val="00443820"/>
    <w:rsid w:val="00443B0F"/>
    <w:rsid w:val="00443C14"/>
    <w:rsid w:val="004726BC"/>
    <w:rsid w:val="00474105"/>
    <w:rsid w:val="00480E6E"/>
    <w:rsid w:val="00486003"/>
    <w:rsid w:val="00486277"/>
    <w:rsid w:val="00492335"/>
    <w:rsid w:val="00494CF6"/>
    <w:rsid w:val="00495F8D"/>
    <w:rsid w:val="004A1FAE"/>
    <w:rsid w:val="004A32FF"/>
    <w:rsid w:val="004A385A"/>
    <w:rsid w:val="004A5B7E"/>
    <w:rsid w:val="004B06EB"/>
    <w:rsid w:val="004B6AD0"/>
    <w:rsid w:val="004C1064"/>
    <w:rsid w:val="004C2D5D"/>
    <w:rsid w:val="004C33E1"/>
    <w:rsid w:val="004C3C74"/>
    <w:rsid w:val="004D6078"/>
    <w:rsid w:val="004E01EB"/>
    <w:rsid w:val="004E2794"/>
    <w:rsid w:val="004E2EC0"/>
    <w:rsid w:val="004E698B"/>
    <w:rsid w:val="00510392"/>
    <w:rsid w:val="00513E2A"/>
    <w:rsid w:val="00521534"/>
    <w:rsid w:val="0053256C"/>
    <w:rsid w:val="00544797"/>
    <w:rsid w:val="00566A35"/>
    <w:rsid w:val="0056701E"/>
    <w:rsid w:val="005740D7"/>
    <w:rsid w:val="005A0F26"/>
    <w:rsid w:val="005A1B10"/>
    <w:rsid w:val="005A6517"/>
    <w:rsid w:val="005A66BA"/>
    <w:rsid w:val="005A6850"/>
    <w:rsid w:val="005B1B1B"/>
    <w:rsid w:val="005B5D03"/>
    <w:rsid w:val="005C4CBB"/>
    <w:rsid w:val="005C5932"/>
    <w:rsid w:val="005D0792"/>
    <w:rsid w:val="005D3CA7"/>
    <w:rsid w:val="005D4CC1"/>
    <w:rsid w:val="005D6202"/>
    <w:rsid w:val="005F32EF"/>
    <w:rsid w:val="005F4B91"/>
    <w:rsid w:val="005F55D2"/>
    <w:rsid w:val="0062312F"/>
    <w:rsid w:val="00625F2C"/>
    <w:rsid w:val="006618E9"/>
    <w:rsid w:val="00677E9B"/>
    <w:rsid w:val="0068194B"/>
    <w:rsid w:val="00692703"/>
    <w:rsid w:val="00693833"/>
    <w:rsid w:val="0069544D"/>
    <w:rsid w:val="00695977"/>
    <w:rsid w:val="006A1962"/>
    <w:rsid w:val="006B5D48"/>
    <w:rsid w:val="006B7D7B"/>
    <w:rsid w:val="006C1A5E"/>
    <w:rsid w:val="006E00C4"/>
    <w:rsid w:val="006E1507"/>
    <w:rsid w:val="006E7C52"/>
    <w:rsid w:val="006F714C"/>
    <w:rsid w:val="006F7EE1"/>
    <w:rsid w:val="00712D8B"/>
    <w:rsid w:val="00716B55"/>
    <w:rsid w:val="007273B7"/>
    <w:rsid w:val="00733E0A"/>
    <w:rsid w:val="0074403D"/>
    <w:rsid w:val="00746D44"/>
    <w:rsid w:val="00752207"/>
    <w:rsid w:val="007538DC"/>
    <w:rsid w:val="00757803"/>
    <w:rsid w:val="007608CF"/>
    <w:rsid w:val="00776E75"/>
    <w:rsid w:val="0079206B"/>
    <w:rsid w:val="00796076"/>
    <w:rsid w:val="007A030C"/>
    <w:rsid w:val="007A54FE"/>
    <w:rsid w:val="007C0566"/>
    <w:rsid w:val="007C4587"/>
    <w:rsid w:val="007C606B"/>
    <w:rsid w:val="007D4332"/>
    <w:rsid w:val="007E044B"/>
    <w:rsid w:val="007E5609"/>
    <w:rsid w:val="007E6A61"/>
    <w:rsid w:val="007F10AF"/>
    <w:rsid w:val="007F5C39"/>
    <w:rsid w:val="00801140"/>
    <w:rsid w:val="008026B2"/>
    <w:rsid w:val="00803404"/>
    <w:rsid w:val="00833448"/>
    <w:rsid w:val="00834955"/>
    <w:rsid w:val="00854836"/>
    <w:rsid w:val="00855B59"/>
    <w:rsid w:val="00860461"/>
    <w:rsid w:val="0086487C"/>
    <w:rsid w:val="00870B20"/>
    <w:rsid w:val="0087446B"/>
    <w:rsid w:val="008829F8"/>
    <w:rsid w:val="00882B2D"/>
    <w:rsid w:val="00885897"/>
    <w:rsid w:val="00895C05"/>
    <w:rsid w:val="008A5380"/>
    <w:rsid w:val="008A6538"/>
    <w:rsid w:val="008A7692"/>
    <w:rsid w:val="008C6168"/>
    <w:rsid w:val="008C7056"/>
    <w:rsid w:val="008E1EBF"/>
    <w:rsid w:val="008E39BD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52EC"/>
    <w:rsid w:val="009510E7"/>
    <w:rsid w:val="00952C89"/>
    <w:rsid w:val="009571D8"/>
    <w:rsid w:val="009650EA"/>
    <w:rsid w:val="0097790C"/>
    <w:rsid w:val="0098506E"/>
    <w:rsid w:val="009940CB"/>
    <w:rsid w:val="009953B5"/>
    <w:rsid w:val="009A3C45"/>
    <w:rsid w:val="009A44CE"/>
    <w:rsid w:val="009B43C9"/>
    <w:rsid w:val="009C4DFC"/>
    <w:rsid w:val="009D44F8"/>
    <w:rsid w:val="009D56F0"/>
    <w:rsid w:val="009E02A9"/>
    <w:rsid w:val="009E3160"/>
    <w:rsid w:val="009E4B74"/>
    <w:rsid w:val="009F0273"/>
    <w:rsid w:val="009F220C"/>
    <w:rsid w:val="009F3B05"/>
    <w:rsid w:val="009F4931"/>
    <w:rsid w:val="00A02FCE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86A"/>
    <w:rsid w:val="00A93A5D"/>
    <w:rsid w:val="00AB0F57"/>
    <w:rsid w:val="00AB32F8"/>
    <w:rsid w:val="00AB610B"/>
    <w:rsid w:val="00AC481A"/>
    <w:rsid w:val="00AC4878"/>
    <w:rsid w:val="00AC50F4"/>
    <w:rsid w:val="00AD360E"/>
    <w:rsid w:val="00AD40FB"/>
    <w:rsid w:val="00AD491C"/>
    <w:rsid w:val="00AD782D"/>
    <w:rsid w:val="00AE7650"/>
    <w:rsid w:val="00AF5BDD"/>
    <w:rsid w:val="00B02838"/>
    <w:rsid w:val="00B02B3F"/>
    <w:rsid w:val="00B050FC"/>
    <w:rsid w:val="00B10EBE"/>
    <w:rsid w:val="00B2055B"/>
    <w:rsid w:val="00B236F1"/>
    <w:rsid w:val="00B33AC6"/>
    <w:rsid w:val="00B50F99"/>
    <w:rsid w:val="00B51D1B"/>
    <w:rsid w:val="00B51EC4"/>
    <w:rsid w:val="00B540F4"/>
    <w:rsid w:val="00B60FD0"/>
    <w:rsid w:val="00B622DF"/>
    <w:rsid w:val="00B6332A"/>
    <w:rsid w:val="00B74409"/>
    <w:rsid w:val="00B806ED"/>
    <w:rsid w:val="00B80CBB"/>
    <w:rsid w:val="00B81760"/>
    <w:rsid w:val="00B8494C"/>
    <w:rsid w:val="00BA1546"/>
    <w:rsid w:val="00BB4D01"/>
    <w:rsid w:val="00BB4E51"/>
    <w:rsid w:val="00BB5B01"/>
    <w:rsid w:val="00BC772C"/>
    <w:rsid w:val="00BD431F"/>
    <w:rsid w:val="00BE423E"/>
    <w:rsid w:val="00BF61AC"/>
    <w:rsid w:val="00C0692D"/>
    <w:rsid w:val="00C20C6B"/>
    <w:rsid w:val="00C2686B"/>
    <w:rsid w:val="00C302DF"/>
    <w:rsid w:val="00C31029"/>
    <w:rsid w:val="00C415F9"/>
    <w:rsid w:val="00C47FA6"/>
    <w:rsid w:val="00C57FC6"/>
    <w:rsid w:val="00C66A7D"/>
    <w:rsid w:val="00C66D9D"/>
    <w:rsid w:val="00C7460C"/>
    <w:rsid w:val="00C779DA"/>
    <w:rsid w:val="00C814F7"/>
    <w:rsid w:val="00C93352"/>
    <w:rsid w:val="00C97323"/>
    <w:rsid w:val="00CA15DD"/>
    <w:rsid w:val="00CA4B4D"/>
    <w:rsid w:val="00CB35C3"/>
    <w:rsid w:val="00CB3FEE"/>
    <w:rsid w:val="00CB785E"/>
    <w:rsid w:val="00CD1CEA"/>
    <w:rsid w:val="00CD323D"/>
    <w:rsid w:val="00CE4030"/>
    <w:rsid w:val="00CE64B3"/>
    <w:rsid w:val="00CE7A1B"/>
    <w:rsid w:val="00CF1A49"/>
    <w:rsid w:val="00D03367"/>
    <w:rsid w:val="00D05CD2"/>
    <w:rsid w:val="00D0630C"/>
    <w:rsid w:val="00D07E5B"/>
    <w:rsid w:val="00D10F02"/>
    <w:rsid w:val="00D243A9"/>
    <w:rsid w:val="00D3055C"/>
    <w:rsid w:val="00D305E5"/>
    <w:rsid w:val="00D335BA"/>
    <w:rsid w:val="00D3550F"/>
    <w:rsid w:val="00D373CA"/>
    <w:rsid w:val="00D37CD3"/>
    <w:rsid w:val="00D51200"/>
    <w:rsid w:val="00D66A52"/>
    <w:rsid w:val="00D66EFA"/>
    <w:rsid w:val="00D72A2D"/>
    <w:rsid w:val="00D76597"/>
    <w:rsid w:val="00D91BC4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4EEA"/>
    <w:rsid w:val="00E0186C"/>
    <w:rsid w:val="00E01923"/>
    <w:rsid w:val="00E1038D"/>
    <w:rsid w:val="00E14498"/>
    <w:rsid w:val="00E1614D"/>
    <w:rsid w:val="00E2397A"/>
    <w:rsid w:val="00E254DB"/>
    <w:rsid w:val="00E25869"/>
    <w:rsid w:val="00E300FC"/>
    <w:rsid w:val="00E362DB"/>
    <w:rsid w:val="00E4520F"/>
    <w:rsid w:val="00E467A0"/>
    <w:rsid w:val="00E5632B"/>
    <w:rsid w:val="00E57556"/>
    <w:rsid w:val="00E6480E"/>
    <w:rsid w:val="00E67DF8"/>
    <w:rsid w:val="00E70240"/>
    <w:rsid w:val="00E71E6B"/>
    <w:rsid w:val="00E77B8F"/>
    <w:rsid w:val="00E81CC5"/>
    <w:rsid w:val="00E82373"/>
    <w:rsid w:val="00E85A87"/>
    <w:rsid w:val="00E85B4A"/>
    <w:rsid w:val="00E9528E"/>
    <w:rsid w:val="00EA5099"/>
    <w:rsid w:val="00EB1ABB"/>
    <w:rsid w:val="00EB614E"/>
    <w:rsid w:val="00EC1351"/>
    <w:rsid w:val="00EC4CBF"/>
    <w:rsid w:val="00EC79C9"/>
    <w:rsid w:val="00EE2CA8"/>
    <w:rsid w:val="00EE5B96"/>
    <w:rsid w:val="00EF17E8"/>
    <w:rsid w:val="00EF51D9"/>
    <w:rsid w:val="00F01D42"/>
    <w:rsid w:val="00F03569"/>
    <w:rsid w:val="00F05C85"/>
    <w:rsid w:val="00F130DD"/>
    <w:rsid w:val="00F236C0"/>
    <w:rsid w:val="00F24884"/>
    <w:rsid w:val="00F37EDD"/>
    <w:rsid w:val="00F476C4"/>
    <w:rsid w:val="00F54DD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1B63"/>
    <w:rsid w:val="00FE55A2"/>
    <w:rsid w:val="00FF48F1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086A5"/>
  <w15:chartTrackingRefBased/>
  <w15:docId w15:val="{FAD9B774-E85B-4F0E-A4B3-918B0C52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7914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OZIRI CHIGOZIE</dc:creator>
  <cp:keywords/>
  <dc:description/>
  <cp:lastModifiedBy>Chigozie Oziri</cp:lastModifiedBy>
  <cp:revision>17</cp:revision>
  <cp:lastPrinted>2022-09-01T17:06:00Z</cp:lastPrinted>
  <dcterms:created xsi:type="dcterms:W3CDTF">2022-08-28T15:39:00Z</dcterms:created>
  <dcterms:modified xsi:type="dcterms:W3CDTF">2023-01-27T13:19:00Z</dcterms:modified>
  <cp:category/>
</cp:coreProperties>
</file>